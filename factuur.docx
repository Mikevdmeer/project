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Indelingstabel voor het invoeren van logo, factuurnummer, datum, vervaldatum, bedrijfsnaam, adres, telefoon- en faxnummers, e-mailadres, factuuradres en contactgegevens"/>
      </w:tblPr>
      <w:tblGrid>
        <w:gridCol w:w="3539"/>
        <w:gridCol w:w="3539"/>
        <w:gridCol w:w="3539"/>
      </w:tblGrid>
      <w:tr w:rsidRPr="00E57F6E" w:rsidR="00A340F2" w:rsidTr="6B99169B" w14:paraId="17EA49DB" w14:textId="77777777">
        <w:trPr>
          <w:trHeight w:val="1256"/>
          <w:jc w:val="center"/>
        </w:trPr>
        <w:sdt>
          <w:sdtPr>
            <w:alias w:val="Factuur:"/>
            <w:tag w:val="Factuur:"/>
            <w:id w:val="-1014992444"/>
            <w:placeholder>
              <w:docPart w:val="A5F4EE1D11092449B1794141E09B16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tcMar/>
                <w:hideMark/>
              </w:tcPr>
              <w:p w:rsidRPr="00E57F6E" w:rsidR="00A340F2" w:rsidP="00064E3E" w:rsidRDefault="00FE0263" w14:paraId="5BF7AFFF" w14:textId="77777777">
                <w:pPr>
                  <w:pStyle w:val="Titel"/>
                </w:pPr>
                <w:r w:rsidRPr="00E57F6E">
                  <w:rPr>
                    <w:lang w:bidi="nl-NL"/>
                  </w:rPr>
                  <w:t>FACTUUr</w:t>
                </w:r>
              </w:p>
            </w:tc>
          </w:sdtContent>
        </w:sdt>
        <w:tc>
          <w:tcPr>
            <w:tcW w:w="3539" w:type="dxa"/>
            <w:tcMar/>
          </w:tcPr>
          <w:p w:rsidRPr="00E57F6E" w:rsidR="00A340F2" w:rsidP="002F5404" w:rsidRDefault="00A340F2" w14:paraId="4827C2DF" w14:textId="77777777">
            <w:pPr>
              <w:jc w:val="center"/>
            </w:pPr>
          </w:p>
        </w:tc>
        <w:tc>
          <w:tcPr>
            <w:tcW w:w="3539" w:type="dxa"/>
            <w:tcMar/>
            <w:hideMark/>
          </w:tcPr>
          <w:p w:rsidRPr="00E57F6E" w:rsidR="00A340F2" w:rsidP="6B99169B" w:rsidRDefault="00A340F2" w14:paraId="386BBACE" w14:textId="4A6F97B9">
            <w:pPr>
              <w:pStyle w:val="Standaard"/>
            </w:pPr>
            <w:r w:rsidR="61A1FE6F">
              <w:drawing>
                <wp:inline wp14:editId="6A13AC34" wp14:anchorId="229061F1">
                  <wp:extent cx="1323975" cy="1254776"/>
                  <wp:effectExtent l="0" t="0" r="0" b="0"/>
                  <wp:docPr id="4353846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8b5aef557af4a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5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57F6E" w:rsidR="00A340F2" w:rsidTr="6B99169B" w14:paraId="49527DAE" w14:textId="77777777">
        <w:trPr>
          <w:trHeight w:val="1364"/>
          <w:jc w:val="center"/>
        </w:trPr>
        <w:tc>
          <w:tcPr>
            <w:tcW w:w="3539" w:type="dxa"/>
            <w:tcMar/>
            <w:hideMark/>
          </w:tcPr>
          <w:p w:rsidRPr="00E57F6E" w:rsidR="00A340F2" w:rsidP="6B99169B" w:rsidRDefault="00401A14" w14:paraId="122001F2" w14:textId="6184FC0C">
            <w:pPr>
              <w:rPr>
                <w:rFonts w:ascii="Franklin Gothic Demi" w:hAnsi="Franklin Gothic Demi" w:asciiTheme="majorAscii" w:hAnsiTheme="majorAscii"/>
                <w:color w:val="000000" w:themeColor="text1"/>
                <w:sz w:val="32"/>
                <w:szCs w:val="32"/>
              </w:rPr>
            </w:pPr>
            <w:r w:rsidRPr="6B99169B" w:rsidR="69B34DCE">
              <w:rPr>
                <w:rFonts w:ascii="Franklin Gothic Demi" w:hAnsi="Franklin Gothic Demi" w:asciiTheme="majorAscii" w:hAnsiTheme="majorAscii"/>
                <w:color w:val="000000" w:themeColor="text1" w:themeTint="FF" w:themeShade="FF"/>
                <w:sz w:val="32"/>
                <w:szCs w:val="32"/>
              </w:rPr>
              <w:t>:</w:t>
            </w:r>
            <w:sdt>
              <w:sdtPr>
                <w:id w:val="-865594733"/>
                <w:alias w:val="Datum:"/>
                <w15:appearance w15:val="hidden"/>
                <w:tag w:val="Datum:"/>
                <w:temporary/>
                <w:showingPlcHdr/>
                <w:placeholder>
                  <w:docPart w:val="DD4799826984DD4EA0886784E56476B3"/>
                </w:placeholder>
                <w:rPr>
                  <w:rFonts w:ascii="Franklin Gothic Demi" w:hAnsi="Franklin Gothic Demi" w:asciiTheme="majorAscii" w:hAnsiTheme="majorAscii"/>
                  <w:color w:val="000000" w:themeColor="text1" w:themeTint="FF" w:themeShade="FF"/>
                  <w:sz w:val="32"/>
                  <w:szCs w:val="32"/>
                </w:rPr>
              </w:sdtPr>
              <w:sdtContent>
                <w:r w:rsidRPr="6B99169B" w:rsidR="00CF2287">
                  <w:rPr>
                    <w:rStyle w:val="DatumChar"/>
                    <w:lang w:bidi="nl-NL"/>
                  </w:rPr>
                  <w:t>DATUM</w:t>
                </w:r>
              </w:sdtContent>
              <w:sdtEndPr>
                <w:rPr>
                  <w:rFonts w:ascii="Franklin Gothic Demi" w:hAnsi="Franklin Gothic Demi" w:asciiTheme="majorAscii" w:hAnsiTheme="majorAscii"/>
                  <w:color w:val="000000" w:themeColor="text1" w:themeTint="FF" w:themeShade="FF"/>
                  <w:sz w:val="32"/>
                  <w:szCs w:val="32"/>
                </w:rPr>
              </w:sdtEndPr>
            </w:sdt>
          </w:p>
          <w:p w:rsidRPr="00E57F6E" w:rsidR="00A340F2" w:rsidP="6B99169B" w:rsidRDefault="00401A14" w14:paraId="70F75AE8" w14:textId="2C32EC71">
            <w:pPr>
              <w:rPr>
                <w:rFonts w:cs="Microsoft Sans Serif" w:cstheme="minorAscii"/>
                <w:sz w:val="32"/>
                <w:szCs w:val="32"/>
              </w:rPr>
            </w:pPr>
            <w:sdt>
              <w:sdtPr>
                <w:id w:val="231969675"/>
                <w:alias w:val="Voer datum in:"/>
                <w15:appearance w15:val="hidden"/>
                <w:tag w:val="Voer datum in:"/>
                <w:temporary/>
                <w:showingPlcHdr/>
                <w:placeholder>
                  <w:docPart w:val="1BF542C61DE2BA4CB008164648AAF47D"/>
                </w:placeholder>
                <w:rPr>
                  <w:rFonts w:cs="Microsoft Sans Serif" w:cstheme="minorAscii"/>
                  <w:color w:val="000000" w:themeColor="text1" w:themeTint="FF" w:themeShade="FF"/>
                  <w:sz w:val="32"/>
                  <w:szCs w:val="32"/>
                </w:rPr>
              </w:sdtPr>
              <w:sdtContent>
                <w:r w:rsidRPr="6B99169B" w:rsidR="00CF2287">
                  <w:rPr>
                    <w:sz w:val="32"/>
                    <w:szCs w:val="32"/>
                    <w:lang w:bidi="nl-NL"/>
                  </w:rPr>
                  <w:t>Datum</w:t>
                </w:r>
              </w:sdtContent>
              <w:sdtEndPr>
                <w:rPr>
                  <w:rFonts w:cs="Microsoft Sans Serif" w:cstheme="minorAscii"/>
                  <w:color w:val="000000" w:themeColor="text1" w:themeTint="FF" w:themeShade="FF"/>
                  <w:sz w:val="32"/>
                  <w:szCs w:val="32"/>
                </w:rPr>
              </w:sdtEndPr>
            </w:sdt>
            <w:r w:rsidRPr="6B99169B" w:rsidR="72C9A434">
              <w:rPr>
                <w:rFonts w:cs="Microsoft Sans Serif" w:cstheme="minorAscii"/>
                <w:color w:val="000000" w:themeColor="text1" w:themeTint="FF" w:themeShade="FF"/>
                <w:sz w:val="32"/>
                <w:szCs w:val="32"/>
              </w:rPr>
              <w:t xml:space="preserve"> 29-1-2025</w:t>
            </w:r>
          </w:p>
        </w:tc>
        <w:tc>
          <w:tcPr>
            <w:tcW w:w="3539" w:type="dxa"/>
            <w:tcMar/>
            <w:hideMark/>
          </w:tcPr>
          <w:p w:rsidRPr="00E57F6E" w:rsidR="00A340F2" w:rsidP="002F5404" w:rsidRDefault="00401A14" w14:paraId="5C6766BF" w14:textId="77777777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actuurnummer:"/>
                <w:tag w:val="Factuurnummer:"/>
                <w:id w:val="453919090"/>
                <w:placeholder>
                  <w:docPart w:val="2FAE91B9D5405E4495908FB8761BECEF"/>
                </w:placeholder>
                <w:temporary/>
                <w:showingPlcHdr/>
                <w15:appearance w15:val="hidden"/>
              </w:sdtPr>
              <w:sdtEndPr/>
              <w:sdtContent>
                <w:r w:rsidRPr="00E57F6E" w:rsidR="00CF2287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nl-NL"/>
                  </w:rPr>
                  <w:t>FACTUURNUMMER</w:t>
                </w:r>
              </w:sdtContent>
            </w:sdt>
          </w:p>
          <w:p w:rsidRPr="00E57F6E" w:rsidR="00A340F2" w:rsidP="6B99169B" w:rsidRDefault="00401A14" w14:paraId="05DD9FF5" w14:textId="33E0CBB2">
            <w:pPr>
              <w:rPr>
                <w:rFonts w:cs="Microsoft Sans Serif" w:cstheme="minorAscii"/>
                <w:color w:val="000000" w:themeColor="text1"/>
              </w:rPr>
            </w:pPr>
            <w:sdt>
              <w:sdtPr>
                <w:id w:val="-150998254"/>
                <w:alias w:val="Voer factuurnummer in:"/>
                <w15:appearance w15:val="hidden"/>
                <w:tag w:val="Voer factuurnummer in:"/>
                <w:temporary/>
                <w:showingPlcHdr/>
                <w:placeholder>
                  <w:docPart w:val="912DCDEF789B9B4CBCF879FE9D29190B"/>
                </w:placeholder>
                <w:rPr>
                  <w:rFonts w:cs="Microsoft Sans Serif" w:cstheme="minorAscii"/>
                  <w:color w:val="000000" w:themeColor="text1" w:themeTint="FF" w:themeShade="FF"/>
                  <w:sz w:val="32"/>
                  <w:szCs w:val="32"/>
                </w:rPr>
              </w:sdtPr>
              <w:sdtContent>
                <w:r w:rsidRPr="6B99169B" w:rsidR="00CF2287">
                  <w:rPr>
                    <w:color w:val="000000" w:themeColor="text1" w:themeTint="FF" w:themeShade="FF"/>
                    <w:sz w:val="32"/>
                    <w:szCs w:val="32"/>
                    <w:lang w:bidi="nl-NL"/>
                  </w:rPr>
                  <w:t>Nummer</w:t>
                </w:r>
              </w:sdtContent>
              <w:sdtEndPr>
                <w:rPr>
                  <w:rFonts w:cs="Microsoft Sans Serif" w:cstheme="minorAscii"/>
                  <w:color w:val="000000" w:themeColor="text1" w:themeTint="FF" w:themeShade="FF"/>
                  <w:sz w:val="32"/>
                  <w:szCs w:val="32"/>
                </w:rPr>
              </w:sdtEndPr>
            </w:sdt>
            <w:r w:rsidRPr="6B99169B" w:rsidR="60EE5879">
              <w:rPr>
                <w:rFonts w:cs="Microsoft Sans Serif" w:cstheme="minorAscii"/>
                <w:color w:val="000000" w:themeColor="text1" w:themeTint="FF" w:themeShade="FF"/>
                <w:sz w:val="32"/>
                <w:szCs w:val="32"/>
              </w:rPr>
              <w:t xml:space="preserve"> 2025-0001</w:t>
            </w:r>
          </w:p>
        </w:tc>
        <w:tc>
          <w:tcPr>
            <w:tcW w:w="3539" w:type="dxa"/>
            <w:tcMar/>
            <w:hideMark/>
          </w:tcPr>
          <w:p w:rsidRPr="00E57F6E" w:rsidR="00A340F2" w:rsidP="6B99169B" w:rsidRDefault="00401A14" w14:paraId="224E2311" w14:textId="228C3A1E">
            <w:pPr>
              <w:rPr>
                <w:rFonts w:ascii="Franklin Gothic Demi" w:hAnsi="Franklin Gothic Demi" w:asciiTheme="majorAscii" w:hAnsiTheme="majorAscii"/>
                <w:color w:val="000000" w:themeColor="text1"/>
              </w:rPr>
            </w:pPr>
            <w:r w:rsidRPr="6B99169B" w:rsidR="1CF9B80C">
              <w:rPr>
                <w:rFonts w:ascii="Franklin Gothic Demi" w:hAnsi="Franklin Gothic Demi" w:asciiTheme="majorAscii" w:hAnsiTheme="majorAscii"/>
                <w:color w:val="000000" w:themeColor="text1" w:themeTint="FF" w:themeShade="FF"/>
              </w:rPr>
              <w:t>Appenheimers</w:t>
            </w:r>
          </w:p>
          <w:p w:rsidRPr="00E57F6E" w:rsidR="00A340F2" w:rsidP="6B99169B" w:rsidRDefault="00401A14" w14:paraId="2AA40B55" w14:textId="16354353">
            <w:pPr>
              <w:rPr>
                <w:rFonts w:cs="Microsoft Sans Serif" w:cstheme="minorAscii"/>
                <w:color w:val="000000" w:themeColor="text1"/>
              </w:rPr>
            </w:pPr>
            <w:sdt>
              <w:sdtPr>
                <w:id w:val="-1357180349"/>
                <w:alias w:val="Voer adres in:"/>
                <w15:appearance w15:val="hidden"/>
                <w:tag w:val="Voer adres in:"/>
                <w:temporary/>
                <w:showingPlcHdr/>
                <w:placeholder>
                  <w:docPart w:val="16B135EBF917DA489A8F7C8ECE7B60B2"/>
                </w:placeholder>
                <w:rPr>
                  <w:rFonts w:cs="Microsoft Sans Serif" w:cstheme="minorAscii"/>
                  <w:color w:val="000000" w:themeColor="text1" w:themeTint="FF" w:themeShade="FF"/>
                </w:rPr>
              </w:sdtPr>
              <w:sdtContent>
                <w:r w:rsidRPr="6B99169B" w:rsidR="00CF2287">
                  <w:rPr>
                    <w:color w:val="000000" w:themeColor="text1" w:themeTint="FF" w:themeShade="FF"/>
                    <w:lang w:bidi="nl-NL"/>
                  </w:rPr>
                  <w:t>Adres</w:t>
                </w:r>
              </w:sdtContent>
              <w:sdtEndPr>
                <w:rPr>
                  <w:rFonts w:cs="Microsoft Sans Serif" w:cstheme="minorAscii"/>
                  <w:color w:val="000000" w:themeColor="text1" w:themeTint="FF" w:themeShade="FF"/>
                </w:rPr>
              </w:sdtEndPr>
            </w:sdt>
            <w:r w:rsidRPr="6B99169B" w:rsidR="54CC5900">
              <w:rPr>
                <w:rFonts w:cs="Microsoft Sans Serif" w:cstheme="minorAscii"/>
                <w:color w:val="000000" w:themeColor="text1" w:themeTint="FF" w:themeShade="FF"/>
              </w:rPr>
              <w:t>: Romboutslaan 34</w:t>
            </w:r>
          </w:p>
          <w:p w:rsidRPr="00E57F6E" w:rsidR="00CF2287" w:rsidP="6B99169B" w:rsidRDefault="00CF2287" w14:paraId="725392A5" w14:textId="2D805593">
            <w:pPr>
              <w:rPr>
                <w:rFonts w:cs="Microsoft Sans Serif" w:cstheme="minorAscii"/>
                <w:color w:val="000000" w:themeColor="text1"/>
              </w:rPr>
            </w:pPr>
            <w:sdt>
              <w:sdtPr>
                <w:id w:val="287557139"/>
                <w:alias w:val="Voer postcode en plaats in:"/>
                <w15:appearance w15:val="hidden"/>
                <w:tag w:val="Voer postcode en plaats in:"/>
                <w:temporary/>
                <w:showingPlcHdr/>
                <w:placeholder>
                  <w:docPart w:val="9F3CF9B2636B424B8051590926956888"/>
                </w:placeholder>
                <w:rPr>
                  <w:rFonts w:cs="Microsoft Sans Serif" w:cstheme="minorAscii"/>
                  <w:color w:val="000000" w:themeColor="text1" w:themeTint="FF" w:themeShade="FF"/>
                </w:rPr>
              </w:sdtPr>
              <w:sdtContent>
                <w:r w:rsidRPr="6B99169B" w:rsidR="00CF2287">
                  <w:rPr>
                    <w:color w:val="000000" w:themeColor="text1" w:themeTint="FF" w:themeShade="FF"/>
                    <w:lang w:bidi="nl-NL"/>
                  </w:rPr>
                  <w:t>Postcode en plaats</w:t>
                </w:r>
              </w:sdtContent>
              <w:sdtEndPr>
                <w:rPr>
                  <w:rFonts w:cs="Microsoft Sans Serif" w:cstheme="minorAscii"/>
                  <w:color w:val="000000" w:themeColor="text1" w:themeTint="FF" w:themeShade="FF"/>
                </w:rPr>
              </w:sdtEndPr>
            </w:sdt>
            <w:r w:rsidRPr="6B99169B" w:rsidR="22C1D3AE">
              <w:rPr>
                <w:rFonts w:cs="Microsoft Sans Serif" w:cstheme="minorAscii"/>
                <w:color w:val="000000" w:themeColor="text1" w:themeTint="FF" w:themeShade="FF"/>
              </w:rPr>
              <w:t>: 3312 KP Dordrecht</w:t>
            </w:r>
          </w:p>
          <w:p w:rsidRPr="00E57F6E" w:rsidR="00A340F2" w:rsidP="6B99169B" w:rsidRDefault="00401A14" w14:paraId="0B2DAAD2" w14:textId="230AEAA3">
            <w:pPr>
              <w:rPr>
                <w:rFonts w:cs="Microsoft Sans Serif" w:cstheme="minorAscii"/>
                <w:color w:val="000000" w:themeColor="text1"/>
              </w:rPr>
            </w:pPr>
            <w:sdt>
              <w:sdtPr>
                <w:id w:val="15429914"/>
                <w:alias w:val="Voer telefoonnummer in:"/>
                <w15:appearance w15:val="hidden"/>
                <w:tag w:val="Voer telefoonnummer in:"/>
                <w:temporary/>
                <w:showingPlcHdr/>
                <w:placeholder>
                  <w:docPart w:val="753DC972A1B6734383A0B689A51F73FC"/>
                </w:placeholder>
                <w:rPr>
                  <w:rFonts w:cs="Microsoft Sans Serif" w:cstheme="minorAscii"/>
                  <w:color w:val="000000" w:themeColor="text1" w:themeTint="FF" w:themeShade="FF"/>
                </w:rPr>
              </w:sdtPr>
              <w:sdtContent>
                <w:r w:rsidRPr="6B99169B" w:rsidR="00CF2287">
                  <w:rPr>
                    <w:color w:val="000000" w:themeColor="text1" w:themeTint="FF" w:themeShade="FF"/>
                    <w:lang w:bidi="nl-NL"/>
                  </w:rPr>
                  <w:t>Telefoon</w:t>
                </w:r>
              </w:sdtContent>
              <w:sdtEndPr>
                <w:rPr>
                  <w:rFonts w:cs="Microsoft Sans Serif" w:cstheme="minorAscii"/>
                  <w:color w:val="000000" w:themeColor="text1" w:themeTint="FF" w:themeShade="FF"/>
                </w:rPr>
              </w:sdtEndPr>
            </w:sdt>
            <w:r w:rsidRPr="6B99169B" w:rsidR="108F4122">
              <w:rPr>
                <w:rFonts w:cs="Microsoft Sans Serif" w:cstheme="minorAscii"/>
                <w:color w:val="000000" w:themeColor="text1" w:themeTint="FF" w:themeShade="FF"/>
              </w:rPr>
              <w:t>: 06123456789</w:t>
            </w:r>
          </w:p>
          <w:p w:rsidR="67B86C00" w:rsidP="6B99169B" w:rsidRDefault="67B86C00" w14:paraId="0BE66A67" w14:textId="6B066F2E">
            <w:pPr>
              <w:pStyle w:val="Standaard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left"/>
            </w:pPr>
            <w:r w:rsidRPr="6B99169B" w:rsidR="67B86C00">
              <w:rPr>
                <w:color w:val="000000" w:themeColor="text1" w:themeTint="FF" w:themeShade="FF"/>
                <w:lang w:bidi="nl-NL"/>
              </w:rPr>
              <w:t>KVK: 45398779</w:t>
            </w:r>
          </w:p>
          <w:p w:rsidR="37F30E8E" w:rsidP="6B99169B" w:rsidRDefault="37F30E8E" w14:paraId="1D21F791" w14:textId="780958CC">
            <w:pPr>
              <w:pStyle w:val="Standaard"/>
              <w:suppressLineNumbers w:val="0"/>
              <w:bidi w:val="0"/>
              <w:spacing w:before="0" w:beforeAutospacing="off" w:after="0" w:afterAutospacing="off" w:line="312" w:lineRule="auto"/>
              <w:ind w:left="0" w:right="0"/>
              <w:jc w:val="left"/>
              <w:rPr>
                <w:color w:val="000000" w:themeColor="text1" w:themeTint="FF" w:themeShade="FF"/>
                <w:lang w:bidi="nl-NL"/>
              </w:rPr>
            </w:pPr>
            <w:r w:rsidRPr="6B99169B" w:rsidR="37F30E8E">
              <w:rPr>
                <w:color w:val="000000" w:themeColor="text1" w:themeTint="FF" w:themeShade="FF"/>
                <w:lang w:bidi="nl-NL"/>
              </w:rPr>
              <w:t>BTW-Nummer: NL000099998B57</w:t>
            </w:r>
          </w:p>
          <w:p w:rsidRPr="00E57F6E" w:rsidR="00A340F2" w:rsidP="6B99169B" w:rsidRDefault="00401A14" w14:paraId="5E38EFC0" w14:textId="4B33BD74">
            <w:pPr>
              <w:rPr>
                <w:rFonts w:cs="Microsoft Sans Serif" w:cstheme="minorAscii"/>
                <w:color w:val="000000" w:themeColor="text1"/>
              </w:rPr>
            </w:pPr>
            <w:sdt>
              <w:sdtPr>
                <w:id w:val="-1226066209"/>
                <w:alias w:val="Voer e-mailadres in:"/>
                <w15:appearance w15:val="hidden"/>
                <w:tag w:val="Voer e-mailadres in:"/>
                <w:temporary/>
                <w:showingPlcHdr/>
                <w:placeholder>
                  <w:docPart w:val="93F3E44826AA754FB3D886974EBF739C"/>
                </w:placeholder>
                <w:rPr>
                  <w:rFonts w:cs="Microsoft Sans Serif" w:cstheme="minorAscii"/>
                  <w:color w:val="000000" w:themeColor="text1" w:themeTint="FF" w:themeShade="FF"/>
                </w:rPr>
              </w:sdtPr>
              <w:sdtContent>
                <w:r w:rsidRPr="6B99169B" w:rsidR="00CF2287">
                  <w:rPr>
                    <w:color w:val="000000" w:themeColor="text1" w:themeTint="FF" w:themeShade="FF"/>
                    <w:lang w:bidi="nl-NL"/>
                  </w:rPr>
                  <w:t>E-mail</w:t>
                </w:r>
              </w:sdtContent>
              <w:sdtEndPr>
                <w:rPr>
                  <w:rFonts w:cs="Microsoft Sans Serif" w:cstheme="minorAscii"/>
                  <w:color w:val="000000" w:themeColor="text1" w:themeTint="FF" w:themeShade="FF"/>
                </w:rPr>
              </w:sdtEndPr>
            </w:sdt>
            <w:r w:rsidRPr="6B99169B" w:rsidR="684F0B4E">
              <w:rPr>
                <w:rFonts w:cs="Microsoft Sans Serif" w:cstheme="minorAscii"/>
                <w:color w:val="000000" w:themeColor="text1" w:themeTint="FF" w:themeShade="FF"/>
              </w:rPr>
              <w:t xml:space="preserve">: </w:t>
            </w:r>
            <w:r w:rsidRPr="6B99169B" w:rsidR="1B60922B">
              <w:rPr>
                <w:rFonts w:cs="Microsoft Sans Serif" w:cstheme="minorAscii"/>
                <w:color w:val="000000" w:themeColor="text1" w:themeTint="FF" w:themeShade="FF"/>
              </w:rPr>
              <w:t>appenheimers@appenheimers.com</w:t>
            </w:r>
          </w:p>
        </w:tc>
      </w:tr>
      <w:tr w:rsidRPr="00E57F6E" w:rsidR="00A340F2" w:rsidTr="6B99169B" w14:paraId="6AB429D3" w14:textId="77777777">
        <w:trPr>
          <w:trHeight w:val="2215"/>
          <w:jc w:val="center"/>
        </w:trPr>
        <w:tc>
          <w:tcPr>
            <w:tcW w:w="3539" w:type="dxa"/>
            <w:tcMar/>
            <w:hideMark/>
          </w:tcPr>
          <w:p w:rsidRPr="00E57F6E" w:rsidR="00A340F2" w:rsidP="002F5404" w:rsidRDefault="00401A14" w14:paraId="7CAC4962" w14:textId="77777777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ctuur aan:"/>
                <w:tag w:val="Factuur aan:"/>
                <w:id w:val="-1178570525"/>
                <w:placeholder>
                  <w:docPart w:val="B7EF2E17490E714C9F133E749B2B6DB6"/>
                </w:placeholder>
                <w:temporary/>
                <w:showingPlcHdr/>
                <w15:appearance w15:val="hidden"/>
              </w:sdtPr>
              <w:sdtEndPr/>
              <w:sdtContent>
                <w:r w:rsidRPr="00E57F6E" w:rsidR="00CF2287">
                  <w:rPr>
                    <w:rFonts w:ascii="Franklin Gothic Demi" w:hAnsi="Franklin Gothic Demi"/>
                    <w:color w:val="000000" w:themeColor="text1"/>
                    <w:szCs w:val="24"/>
                    <w:lang w:bidi="nl-NL"/>
                  </w:rPr>
                  <w:t>FACTUUR AAN:</w:t>
                </w:r>
              </w:sdtContent>
            </w:sdt>
          </w:p>
          <w:p w:rsidRPr="00E57F6E" w:rsidR="00A340F2" w:rsidP="6B99169B" w:rsidRDefault="00401A14" w14:paraId="7888383F" w14:textId="4A8134CE">
            <w:pPr>
              <w:rPr>
                <w:rFonts w:cs="Microsoft Sans Serif" w:cstheme="minorAscii"/>
                <w:color w:val="000000" w:themeColor="text1"/>
              </w:rPr>
            </w:pPr>
            <w:r w:rsidRPr="6B99169B" w:rsidR="0690646B">
              <w:rPr>
                <w:rFonts w:cs="Microsoft Sans Serif" w:cstheme="minorAscii"/>
                <w:color w:val="000000" w:themeColor="text1" w:themeTint="FF" w:themeShade="FF"/>
              </w:rPr>
              <w:t>Adres</w:t>
            </w:r>
            <w:r w:rsidRPr="6B99169B" w:rsidR="4DED7BE9">
              <w:rPr>
                <w:rFonts w:cs="Microsoft Sans Serif" w:cstheme="minorAscii"/>
                <w:color w:val="000000" w:themeColor="text1" w:themeTint="FF" w:themeShade="FF"/>
              </w:rPr>
              <w:t xml:space="preserve">: </w:t>
            </w:r>
            <w:r w:rsidRPr="6B99169B" w:rsidR="4DED7BE9">
              <w:rPr>
                <w:rFonts w:cs="Microsoft Sans Serif" w:cstheme="minorAscii"/>
                <w:color w:val="000000" w:themeColor="text1" w:themeTint="FF" w:themeShade="FF"/>
              </w:rPr>
              <w:t>Bagijnhof</w:t>
            </w:r>
            <w:r w:rsidRPr="6B99169B" w:rsidR="4DED7BE9">
              <w:rPr>
                <w:rFonts w:cs="Microsoft Sans Serif" w:cstheme="minorAscii"/>
                <w:color w:val="000000" w:themeColor="text1" w:themeTint="FF" w:themeShade="FF"/>
              </w:rPr>
              <w:t xml:space="preserve"> 10-12</w:t>
            </w:r>
            <w:r w:rsidRPr="6B99169B" w:rsidR="0B57A3F2">
              <w:rPr>
                <w:rFonts w:cs="Microsoft Sans Serif" w:cstheme="minorAscii"/>
                <w:color w:val="000000" w:themeColor="text1" w:themeTint="FF" w:themeShade="FF"/>
              </w:rPr>
              <w:t xml:space="preserve"> </w:t>
            </w:r>
          </w:p>
          <w:p w:rsidRPr="00E57F6E" w:rsidR="00A340F2" w:rsidP="6B99169B" w:rsidRDefault="00CF2287" w14:paraId="1CE2CEA3" w14:textId="08DD66E4">
            <w:pPr>
              <w:rPr>
                <w:rFonts w:cs="Microsoft Sans Serif" w:cstheme="minorAscii"/>
                <w:color w:val="000000" w:themeColor="text1"/>
              </w:rPr>
            </w:pPr>
            <w:r w:rsidRPr="6B99169B" w:rsidR="00CF2287">
              <w:rPr>
                <w:color w:val="000000" w:themeColor="text1" w:themeTint="FF" w:themeShade="FF"/>
                <w:lang w:bidi="nl-NL"/>
              </w:rPr>
              <w:t>Postcode en plaats</w:t>
            </w:r>
          </w:p>
          <w:p w:rsidRPr="00E57F6E" w:rsidR="00A340F2" w:rsidP="6B99169B" w:rsidRDefault="00401A14" w14:paraId="441DFF88" w14:textId="308351AE">
            <w:pPr>
              <w:pStyle w:val="Standaard"/>
              <w:rPr>
                <w:rFonts w:cs="Microsoft Sans Serif" w:cstheme="minorAscii"/>
                <w:color w:val="000000" w:themeColor="text1"/>
              </w:rPr>
            </w:pPr>
            <w:r w:rsidRPr="6B99169B" w:rsidR="2A3B2201">
              <w:rPr>
                <w:rFonts w:cs="Microsoft Sans Serif" w:cstheme="minorAscii"/>
                <w:color w:val="000000" w:themeColor="text1" w:themeTint="FF" w:themeShade="FF"/>
              </w:rPr>
              <w:t>3311 KE Dordrecht</w:t>
            </w:r>
          </w:p>
          <w:p w:rsidR="2A3B2201" w:rsidP="6B99169B" w:rsidRDefault="2A3B2201" w14:paraId="66F17ABD" w14:textId="6B0E3891">
            <w:pPr>
              <w:pStyle w:val="Standaard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99DA9"/>
                <w:sz w:val="21"/>
                <w:szCs w:val="21"/>
                <w:lang w:val="nl-NL"/>
              </w:rPr>
            </w:pPr>
            <w:r w:rsidRPr="6B99169B" w:rsidR="2A3B2201">
              <w:rPr>
                <w:rFonts w:cs="Microsoft Sans Serif" w:cstheme="minorAscii"/>
                <w:color w:val="000000" w:themeColor="text1" w:themeTint="FF" w:themeShade="FF"/>
              </w:rPr>
              <w:t>Telefoon:</w:t>
            </w:r>
            <w:r w:rsidRPr="6B99169B" w:rsidR="3F63E216">
              <w:rPr>
                <w:rFonts w:cs="Microsoft Sans Serif" w:cstheme="minorAscii"/>
                <w:color w:val="000000" w:themeColor="text1" w:themeTint="FF" w:themeShade="FF"/>
              </w:rPr>
              <w:t xml:space="preserve"> 078 614 0828</w:t>
            </w:r>
          </w:p>
          <w:p w:rsidRPr="00E57F6E" w:rsidR="00A340F2" w:rsidP="002F5404" w:rsidRDefault="00401A14" w14:paraId="02889961" w14:textId="2D4B2054">
            <w:pPr/>
            <w:sdt>
              <w:sdtPr>
                <w:id w:val="2138455500"/>
                <w:alias w:val="Voer e-mailadres in:"/>
                <w15:appearance w15:val="hidden"/>
                <w:tag w:val="Voer e-mailadres in:"/>
                <w:temporary/>
                <w:showingPlcHdr/>
                <w:placeholder>
                  <w:docPart w:val="8E1B5ACC329628478196D40BAA742138"/>
                </w:placeholder>
                <w:rPr>
                  <w:rFonts w:cs="Microsoft Sans Serif" w:cstheme="minorAscii"/>
                  <w:color w:val="000000" w:themeColor="text1" w:themeTint="FF" w:themeShade="FF"/>
                </w:rPr>
              </w:sdtPr>
              <w:sdtContent>
                <w:r w:rsidRPr="6B99169B" w:rsidR="00CF2287">
                  <w:rPr>
                    <w:color w:val="000000" w:themeColor="text1" w:themeTint="FF" w:themeShade="FF"/>
                    <w:lang w:bidi="nl-NL"/>
                  </w:rPr>
                  <w:t>E-mail</w:t>
                </w:r>
              </w:sdtContent>
              <w:sdtEndPr>
                <w:rPr>
                  <w:rFonts w:cs="Microsoft Sans Serif" w:cstheme="minorAscii"/>
                  <w:color w:val="000000" w:themeColor="text1" w:themeTint="FF" w:themeShade="FF"/>
                </w:rPr>
              </w:sdtEndPr>
            </w:sdt>
            <w:r w:rsidR="6300F525">
              <w:rPr/>
              <w:t>:</w:t>
            </w:r>
          </w:p>
          <w:p w:rsidRPr="00E57F6E" w:rsidR="00A340F2" w:rsidP="002F5404" w:rsidRDefault="00401A14" w14:paraId="47FFB9F2" w14:textId="08D065CF">
            <w:pPr/>
            <w:r w:rsidR="6300F525">
              <w:rPr/>
              <w:t>Mcdonalds</w:t>
            </w:r>
            <w:r w:rsidR="6300F525">
              <w:rPr/>
              <w:t>@happymeal.com</w:t>
            </w:r>
          </w:p>
        </w:tc>
        <w:tc>
          <w:tcPr>
            <w:tcW w:w="3539" w:type="dxa"/>
            <w:tcMar/>
          </w:tcPr>
          <w:p w:rsidRPr="00E57F6E" w:rsidR="00A340F2" w:rsidP="002F5404" w:rsidRDefault="00A340F2" w14:paraId="388D4CFC" w14:textId="77777777">
            <w:pPr>
              <w:jc w:val="center"/>
            </w:pPr>
          </w:p>
        </w:tc>
        <w:tc>
          <w:tcPr>
            <w:tcW w:w="3539" w:type="dxa"/>
            <w:tcMar/>
          </w:tcPr>
          <w:p w:rsidRPr="00E57F6E" w:rsidR="00A340F2" w:rsidP="002F5404" w:rsidRDefault="00A340F2" w14:paraId="1FCF31BF" w14:textId="77777777">
            <w:pPr>
              <w:jc w:val="center"/>
            </w:pPr>
          </w:p>
        </w:tc>
      </w:tr>
    </w:tbl>
    <w:p w:rsidRPr="00E57F6E" w:rsidR="00A340F2" w:rsidP="002F5404" w:rsidRDefault="00A340F2" w14:paraId="1CB581C2" w14:textId="77777777">
      <w:pPr>
        <w:rPr>
          <w:noProof/>
        </w:rPr>
      </w:pPr>
    </w:p>
    <w:tbl>
      <w:tblPr>
        <w:tblStyle w:val="Verkoopinformatie"/>
        <w:tblW w:w="500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620" w:firstRow="1" w:lastRow="0" w:firstColumn="0" w:lastColumn="0" w:noHBand="1" w:noVBand="1"/>
        <w:tblDescription w:val="Voer in deze tabel de naam van de verkoper, functie, betalingsvoorwaarden en vervaldatum in"/>
      </w:tblPr>
      <w:tblGrid>
        <w:gridCol w:w="2170"/>
        <w:gridCol w:w="2400"/>
        <w:gridCol w:w="3818"/>
        <w:gridCol w:w="2218"/>
      </w:tblGrid>
      <w:tr w:rsidRPr="00E57F6E" w:rsidR="00A340F2" w:rsidTr="6B99169B" w14:paraId="7B2FD32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 w:hRule="exact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shd w:val="clear" w:color="auto" w:fill="auto"/>
            <w:tcMar/>
            <w:hideMark/>
          </w:tcPr>
          <w:p w:rsidRPr="00E57F6E" w:rsidR="00A340F2" w:rsidP="002F5404" w:rsidRDefault="00401A14" w14:paraId="7A3FBDD9" w14:textId="77777777">
            <w:pPr>
              <w:pStyle w:val="Stijl1"/>
              <w:framePr w:hSpace="0" w:wrap="auto" w:hAnchor="text" w:vAnchor="margin" w:xAlign="left" w:yAlign="inline"/>
            </w:pPr>
            <w:sdt>
              <w:sdtPr>
                <w:alias w:val="Verkoper:"/>
                <w:tag w:val="Verkoper:"/>
                <w:id w:val="-720821619"/>
                <w:placeholder>
                  <w:docPart w:val="D813E16D8189A440B34FF75864ED52EA"/>
                </w:placeholder>
                <w:temporary/>
                <w:showingPlcHdr/>
                <w15:appearance w15:val="hidden"/>
              </w:sdtPr>
              <w:sdtEndPr/>
              <w:sdtContent>
                <w:r w:rsidRPr="00E57F6E" w:rsidR="00CF2287">
                  <w:rPr>
                    <w:lang w:bidi="nl-NL"/>
                  </w:rPr>
                  <w:t>VERKOPER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3" w:type="dxa"/>
            <w:shd w:val="clear" w:color="auto" w:fill="auto"/>
            <w:tcMar/>
            <w:hideMark/>
          </w:tcPr>
          <w:p w:rsidRPr="00E57F6E" w:rsidR="00A340F2" w:rsidP="002F5404" w:rsidRDefault="00401A14" w14:paraId="7A632DE2" w14:textId="77777777">
            <w:pPr>
              <w:pStyle w:val="Stijl1"/>
              <w:framePr w:hSpace="0" w:wrap="auto" w:hAnchor="text" w:vAnchor="margin" w:xAlign="left" w:yAlign="inline"/>
            </w:pPr>
            <w:sdt>
              <w:sdtPr>
                <w:alias w:val="Functie:"/>
                <w:tag w:val="Functie:"/>
                <w:id w:val="274147627"/>
                <w:placeholder>
                  <w:docPart w:val="8848619A98ADB1408B909FDCB963381F"/>
                </w:placeholder>
                <w:temporary/>
                <w:showingPlcHdr/>
                <w15:appearance w15:val="hidden"/>
              </w:sdtPr>
              <w:sdtEndPr/>
              <w:sdtContent>
                <w:r w:rsidRPr="00E57F6E" w:rsidR="00CF2287">
                  <w:rPr>
                    <w:lang w:bidi="nl-NL"/>
                  </w:rPr>
                  <w:t>Functie</w:t>
                </w:r>
              </w:sdtContent>
            </w:sdt>
          </w:p>
        </w:tc>
        <w:sdt>
          <w:sdtPr>
            <w:alias w:val="Betalingsvoorwaarden:"/>
            <w:tag w:val="Betalingsvoorwaarden:"/>
            <w:id w:val="-1356643075"/>
            <w:placeholder>
              <w:docPart w:val="776116C43BBC414F9C10D8F5C279054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2610" w:type="dxa"/>
                <w:shd w:val="clear" w:color="auto" w:fill="auto"/>
                <w:tcMar/>
                <w:hideMark/>
              </w:tcPr>
              <w:p w:rsidRPr="00E57F6E" w:rsidR="00A340F2" w:rsidP="002F5404" w:rsidRDefault="00CF2287" w14:paraId="49E42146" w14:textId="77777777">
                <w:pPr>
                  <w:pStyle w:val="Stijl1"/>
                  <w:framePr w:hSpace="0" w:wrap="auto" w:hAnchor="text" w:vAnchor="margin" w:xAlign="left" w:yAlign="inline"/>
                </w:pPr>
                <w:r w:rsidRPr="00E57F6E">
                  <w:rPr>
                    <w:lang w:bidi="nl-NL"/>
                  </w:rPr>
                  <w:t>Betalingsvoorwaarden</w:t>
                </w:r>
              </w:p>
            </w:tc>
          </w:sdtContent>
        </w:sdt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  <w:tcMar/>
            <w:hideMark/>
          </w:tcPr>
          <w:p w:rsidRPr="00E57F6E" w:rsidR="00A340F2" w:rsidP="002F5404" w:rsidRDefault="00401A14" w14:paraId="4FDD631B" w14:textId="77777777">
            <w:pPr>
              <w:pStyle w:val="Stijl1"/>
              <w:framePr w:hSpace="0" w:wrap="auto" w:hAnchor="text" w:vAnchor="margin" w:xAlign="left" w:yAlign="inline"/>
            </w:pPr>
            <w:sdt>
              <w:sdtPr>
                <w:alias w:val="Vervaldatum:"/>
                <w:tag w:val="Vervaldatum:"/>
                <w:id w:val="-93870628"/>
                <w:placeholder>
                  <w:docPart w:val="3771F98F8EA53544A079A35290626209"/>
                </w:placeholder>
                <w:temporary/>
                <w:showingPlcHdr/>
                <w15:appearance w15:val="hidden"/>
              </w:sdtPr>
              <w:sdtEndPr/>
              <w:sdtContent>
                <w:r w:rsidRPr="00E57F6E" w:rsidR="00CF2287">
                  <w:rPr>
                    <w:lang w:bidi="nl-NL"/>
                  </w:rPr>
                  <w:t>Vervaldatum</w:t>
                </w:r>
              </w:sdtContent>
            </w:sdt>
          </w:p>
        </w:tc>
      </w:tr>
      <w:tr w:rsidRPr="00E57F6E" w:rsidR="00A340F2" w:rsidTr="6B99169B" w14:paraId="3460ABA9" w14:textId="77777777">
        <w:trPr>
          <w:trHeight w:val="403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</w:tcPr>
          <w:p w:rsidRPr="00E57F6E" w:rsidR="00A340F2" w:rsidP="002F5404" w:rsidRDefault="00A340F2" w14:paraId="74C38E66" w14:textId="052FCA56">
            <w:pPr/>
            <w:r w:rsidR="3B676D6F">
              <w:rPr/>
              <w:t>appenheimers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13" w:type="dxa"/>
            <w:tcMar/>
          </w:tcPr>
          <w:p w:rsidRPr="00E57F6E" w:rsidR="00A340F2" w:rsidP="002F5404" w:rsidRDefault="00A340F2" w14:paraId="0D3AD12D" w14:textId="3010B8E3">
            <w:pPr/>
            <w:r w:rsidR="3B676D6F">
              <w:rPr/>
              <w:t>Coderen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  <w:hideMark/>
          </w:tcPr>
          <w:p w:rsidRPr="00E57F6E" w:rsidR="00A340F2" w:rsidP="002F5404" w:rsidRDefault="00CF2287" w14:paraId="2477510A" w14:textId="2F30C950">
            <w:pPr/>
            <w:sdt>
              <w:sdtPr>
                <w:id w:val="-820273682"/>
                <w:alias w:val="Voer te betalen bij ontvangst in:"/>
                <w15:appearance w15:val="hidden"/>
                <w:tag w:val="Voer te betalen bij ontvangst in:"/>
                <w:temporary/>
                <w:showingPlcHdr/>
                <w:placeholder>
                  <w:docPart w:val="873D4F49AB1ADC418F6E1A4D190FF95A"/>
                </w:placeholder>
              </w:sdtPr>
              <w:sdtContent>
                <w:r w:rsidRPr="6B99169B" w:rsidR="00CF2287">
                  <w:rPr>
                    <w:lang w:bidi="nl-NL"/>
                  </w:rPr>
                  <w:t>Te betalen bij ontvangst</w:t>
                </w:r>
              </w:sdtContent>
            </w:sdt>
            <w:r w:rsidR="309DA038">
              <w:rPr/>
              <w:t xml:space="preserve"> </w:t>
            </w:r>
            <w:r w:rsidR="77625951">
              <w:rPr/>
              <w:t>€</w:t>
            </w:r>
            <w:r w:rsidR="46351F2D">
              <w:rPr/>
              <w:t>99,99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E57F6E" w:rsidR="00A340F2" w:rsidP="002F5404" w:rsidRDefault="00A340F2" w14:paraId="106CAE20" w14:textId="365F412F">
            <w:pPr/>
            <w:r w:rsidR="77625951">
              <w:rPr/>
              <w:t>29-2-2025</w:t>
            </w:r>
          </w:p>
        </w:tc>
      </w:tr>
    </w:tbl>
    <w:p w:rsidRPr="00E57F6E" w:rsidR="00A340F2" w:rsidP="00A340F2" w:rsidRDefault="00A340F2" w14:paraId="7BA64869" w14:textId="77777777">
      <w:pPr>
        <w:rPr>
          <w:noProof/>
        </w:rPr>
      </w:pPr>
    </w:p>
    <w:tbl>
      <w:tblPr>
        <w:tblStyle w:val="Inhoudstabel"/>
        <w:tblW w:w="5006" w:type="pct"/>
        <w:tblLook w:val="04A0" w:firstRow="1" w:lastRow="0" w:firstColumn="1" w:lastColumn="0" w:noHBand="0" w:noVBand="1"/>
        <w:tblDescription w:val="Voer aantal, beschrijving, eenheidsprijs, korting, en regeltotaal in de tabelkolommen en subtotaal, btw en totaal aan het einde van deze tabel in"/>
      </w:tblPr>
      <w:tblGrid>
        <w:gridCol w:w="2433"/>
        <w:gridCol w:w="2670"/>
        <w:gridCol w:w="2835"/>
        <w:gridCol w:w="2685"/>
      </w:tblGrid>
      <w:tr w:rsidRPr="00E57F6E" w:rsidR="002F5404" w:rsidTr="00E57F6E" w14:paraId="1A0194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 w:hRule="exact"/>
          <w:tblHeader/>
        </w:trPr>
        <w:tc>
          <w:tcPr>
            <w:tcW w:w="2433" w:type="dxa"/>
            <w:hideMark/>
          </w:tcPr>
          <w:p w:rsidRPr="00E57F6E" w:rsidR="00A340F2" w:rsidP="002F5404" w:rsidRDefault="00401A14" w14:paraId="3534D211" w14:textId="77777777">
            <w:pPr>
              <w:pStyle w:val="Stijl1"/>
              <w:framePr w:hSpace="0" w:wrap="auto" w:hAnchor="text" w:vAnchor="margin" w:xAlign="left" w:yAlign="inline"/>
            </w:pPr>
            <w:sdt>
              <w:sdtPr>
                <w:alias w:val="Aantal:"/>
                <w:tag w:val="Aantal:"/>
                <w:id w:val="871653143"/>
                <w:placeholder>
                  <w:docPart w:val="CE7D35B3F2049D4BB395E07686AEB442"/>
                </w:placeholder>
                <w:temporary/>
                <w:showingPlcHdr/>
                <w15:appearance w15:val="hidden"/>
              </w:sdtPr>
              <w:sdtEndPr/>
              <w:sdtContent>
                <w:r w:rsidRPr="00E57F6E" w:rsidR="00CF2287">
                  <w:rPr>
                    <w:lang w:bidi="nl-NL"/>
                  </w:rPr>
                  <w:t>Aantal</w:t>
                </w:r>
              </w:sdtContent>
            </w:sdt>
          </w:p>
        </w:tc>
        <w:sdt>
          <w:sdtPr>
            <w:alias w:val="Omschrijving:"/>
            <w:tag w:val="Omschrijving:"/>
            <w:id w:val="329724175"/>
            <w:placeholder>
              <w:docPart w:val="F16760C0B32F414BAAC98D1CFB4E90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70" w:type="dxa"/>
                <w:hideMark/>
              </w:tcPr>
              <w:p w:rsidRPr="00E57F6E" w:rsidR="00A340F2" w:rsidP="002F5404" w:rsidRDefault="00CF2287" w14:paraId="466B9BA2" w14:textId="77777777">
                <w:pPr>
                  <w:pStyle w:val="Stijl1"/>
                  <w:framePr w:hSpace="0" w:wrap="auto" w:hAnchor="text" w:vAnchor="margin" w:xAlign="left" w:yAlign="inline"/>
                </w:pPr>
                <w:r w:rsidRPr="00E57F6E">
                  <w:rPr>
                    <w:lang w:bidi="nl-NL"/>
                  </w:rPr>
                  <w:t>Omschrijving</w:t>
                </w:r>
              </w:p>
            </w:tc>
          </w:sdtContent>
        </w:sdt>
        <w:sdt>
          <w:sdtPr>
            <w:alias w:val="Eenheidsprijs:"/>
            <w:tag w:val="Eenheidsprijs:"/>
            <w:id w:val="-1233764391"/>
            <w:placeholder>
              <w:docPart w:val="8ABF9FBA4567E94885A88CEE9C6C7B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5" w:type="dxa"/>
                <w:hideMark/>
              </w:tcPr>
              <w:p w:rsidRPr="00E57F6E" w:rsidR="00A340F2" w:rsidP="002F5404" w:rsidRDefault="00CF2287" w14:paraId="293E7E4E" w14:textId="77777777">
                <w:pPr>
                  <w:pStyle w:val="Stijl1"/>
                  <w:framePr w:hSpace="0" w:wrap="auto" w:hAnchor="text" w:vAnchor="margin" w:xAlign="left" w:yAlign="inline"/>
                </w:pPr>
                <w:r w:rsidRPr="00E57F6E">
                  <w:rPr>
                    <w:lang w:bidi="nl-NL"/>
                  </w:rPr>
                  <w:t>Prijs per eenheid</w:t>
                </w:r>
              </w:p>
            </w:tc>
          </w:sdtContent>
        </w:sdt>
        <w:sdt>
          <w:sdtPr>
            <w:alias w:val="Regeltotaal:"/>
            <w:tag w:val="Regeltotaal:"/>
            <w:id w:val="-1547060432"/>
            <w:placeholder>
              <w:docPart w:val="A93FFE71793FBB41B5A9561CC8F85F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85" w:type="dxa"/>
                <w:hideMark/>
              </w:tcPr>
              <w:p w:rsidRPr="00E57F6E" w:rsidR="00A340F2" w:rsidP="002F5404" w:rsidRDefault="00CF2287" w14:paraId="5D8031C1" w14:textId="77777777">
                <w:pPr>
                  <w:pStyle w:val="Stijl1"/>
                  <w:framePr w:hSpace="0" w:wrap="auto" w:hAnchor="text" w:vAnchor="margin" w:xAlign="left" w:yAlign="inline"/>
                </w:pPr>
                <w:r w:rsidRPr="00E57F6E">
                  <w:rPr>
                    <w:lang w:bidi="nl-NL"/>
                  </w:rPr>
                  <w:t>Regeltotaal</w:t>
                </w:r>
              </w:p>
            </w:tc>
          </w:sdtContent>
        </w:sdt>
      </w:tr>
    </w:tbl>
    <w:p w:rsidRPr="00E57F6E" w:rsidR="000E7C40" w:rsidRDefault="000E7C40" w14:paraId="49ABC999" w14:textId="77777777"/>
    <w:p w:rsidRPr="00E57F6E" w:rsidR="000E7C40" w:rsidRDefault="000E7C40" w14:paraId="5E61C228" w14:textId="77777777"/>
    <w:tbl>
      <w:tblPr>
        <w:tblW w:w="5011" w:type="pct"/>
        <w:tblLook w:val="0600" w:firstRow="0" w:lastRow="0" w:firstColumn="0" w:lastColumn="0" w:noHBand="1" w:noVBand="1"/>
        <w:tblDescription w:val="Voer aantal, beschrijving, eenheidsprijs, korting, en regeltotaal in de tabelkolommen en subtotaal, btw en totaal aan het einde van deze tabel in"/>
      </w:tblPr>
      <w:tblGrid>
        <w:gridCol w:w="2434"/>
        <w:gridCol w:w="2669"/>
        <w:gridCol w:w="2835"/>
        <w:gridCol w:w="2695"/>
      </w:tblGrid>
      <w:tr w:rsidRPr="00E57F6E" w:rsidR="00EB63A0" w:rsidTr="6B99169B" w14:paraId="2EB3B6CF" w14:textId="77777777">
        <w:trPr>
          <w:trHeight w:val="490" w:hRule="exact"/>
        </w:trPr>
        <w:tc>
          <w:tcPr>
            <w:tcW w:w="2434" w:type="dxa"/>
            <w:tcMar/>
          </w:tcPr>
          <w:p w:rsidRPr="00E57F6E" w:rsidR="00EB63A0" w:rsidP="00EB63A0" w:rsidRDefault="00EB63A0" w14:paraId="7F6982C6" w14:textId="3477C1E9">
            <w:pPr>
              <w:pStyle w:val="Normaalrechts"/>
            </w:pPr>
            <w:sdt>
              <w:sdtPr>
                <w:id w:val="-926576106"/>
                <w:alias w:val="Voer product in:"/>
                <w15:appearance w15:val="hidden"/>
                <w:tag w:val="Voer product in:"/>
                <w:temporary/>
                <w:showingPlcHdr/>
                <w:placeholder>
                  <w:docPart w:val="747EFEA26B6C0F4F94828180ED400F22"/>
                </w:placeholder>
              </w:sdtPr>
              <w:sdtContent>
                <w:r w:rsidRPr="6B99169B" w:rsidR="2DBC5ADC">
                  <w:rPr>
                    <w:lang w:bidi="nl-NL"/>
                  </w:rPr>
                  <w:t>Product</w:t>
                </w:r>
              </w:sdtContent>
            </w:sdt>
            <w:r w:rsidR="7E20CAAA">
              <w:rPr/>
              <w:t>:</w:t>
            </w:r>
          </w:p>
          <w:p w:rsidRPr="00E57F6E" w:rsidR="00EB63A0" w:rsidP="00EB63A0" w:rsidRDefault="00EB63A0" w14:paraId="67624E9F" w14:textId="7278ABC0">
            <w:pPr>
              <w:pStyle w:val="Normaalrechts"/>
            </w:pPr>
            <w:r w:rsidR="7E20CAAA">
              <w:rPr/>
              <w:t xml:space="preserve">Een code voor </w:t>
            </w:r>
            <w:r w:rsidR="7E20CAAA">
              <w:rPr/>
              <w:t>K</w:t>
            </w:r>
            <w:r w:rsidR="7E20CAAA">
              <w:rPr/>
              <w:t>I</w:t>
            </w:r>
            <w:r w:rsidR="7E20CAAA">
              <w:rPr/>
              <w:t>O</w:t>
            </w:r>
            <w:r w:rsidR="7E20CAAA">
              <w:rPr/>
              <w:t>SK</w:t>
            </w:r>
          </w:p>
        </w:tc>
        <w:sdt>
          <w:sdtPr>
            <w:alias w:val="Voer productomschrijving in:"/>
            <w:tag w:val="Voer productomschrijving in:"/>
            <w:id w:val="-271399772"/>
            <w:placeholder>
              <w:docPart w:val="4E28FF9469A53E4AA51C67DB7E9EDF0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9" w:type="dxa"/>
                <w:tcMar/>
              </w:tcPr>
              <w:p w:rsidRPr="00E57F6E" w:rsidR="00EB63A0" w:rsidP="00EB63A0" w:rsidRDefault="00EB63A0" w14:paraId="6FBF2057" w14:textId="187AA7A3">
                <w:pPr>
                  <w:pStyle w:val="Normaalrechts"/>
                </w:pPr>
                <w:r w:rsidRPr="6B99169B" w:rsidR="2DBC5ADC">
                  <w:rPr>
                    <w:lang w:bidi="nl-NL"/>
                  </w:rPr>
                  <w:t>Productomschrijving</w:t>
                </w:r>
              </w:p>
              <w:p w:rsidRPr="00E57F6E" w:rsidR="00EB63A0" w:rsidP="6B99169B" w:rsidRDefault="00EB63A0" w14:paraId="416F1EA6" w14:textId="25D09C03">
                <w:pPr>
                  <w:pStyle w:val="Normaalrechts"/>
                  <w:rPr>
                    <w:lang w:bidi="nl-NL"/>
                  </w:rPr>
                </w:pPr>
                <w:r w:rsidRPr="6B99169B" w:rsidR="718CDC33">
                  <w:rPr>
                    <w:lang w:bidi="nl-NL"/>
                  </w:rPr>
                  <w:t>Coderen voor bedrijf</w:t>
                </w:r>
              </w:p>
            </w:tc>
          </w:sdtContent>
        </w:sdt>
        <w:tc>
          <w:tcPr>
            <w:tcW w:w="2835" w:type="dxa"/>
            <w:tcMar/>
          </w:tcPr>
          <w:p w:rsidRPr="00E57F6E" w:rsidR="00EB63A0" w:rsidP="00EB63A0" w:rsidRDefault="00401A14" w14:paraId="4817F476" w14:textId="349D9311">
            <w:pPr>
              <w:pStyle w:val="Normaalrechts"/>
            </w:pPr>
            <w:sdt>
              <w:sdtPr>
                <w:id w:val="1282689248"/>
                <w:alias w:val="€:"/>
                <w15:appearance w15:val="hidden"/>
                <w:tag w:val="€:"/>
                <w:temporary/>
                <w:showingPlcHdr/>
                <w:placeholder>
                  <w:docPart w:val="700F72FFEE31BC40B27C3732A6F4088A"/>
                </w:placeholder>
                <w:rPr>
                  <w:lang w:eastAsia="ja-JP"/>
                </w:rPr>
              </w:sdtPr>
              <w:sdtContent>
                <w:r w:rsidRPr="6B99169B" w:rsidR="2DBC5ADC">
                  <w:rPr>
                    <w:lang w:bidi="nl-NL"/>
                  </w:rPr>
                  <w:t>€</w:t>
                </w:r>
                <w:r w:rsidRPr="6B99169B" w:rsidR="7BF3ACE5">
                  <w:rPr>
                    <w:lang w:bidi="nl-NL"/>
                  </w:rPr>
                  <w:t xml:space="preserve"> </w:t>
                </w:r>
              </w:sdtContent>
              <w:sdtEndPr>
                <w:rPr>
                  <w:lang w:eastAsia="ja-JP"/>
                </w:rPr>
              </w:sdtEndPr>
            </w:sdt>
            <w:sdt>
              <w:sdtPr>
                <w:id w:val="290251611"/>
                <w:alias w:val="Voer bedrag in:"/>
                <w15:appearance w15:val="hidden"/>
                <w:tag w:val="Voer bedrag in:"/>
                <w:temporary/>
                <w:showingPlcHdr/>
                <w:placeholder>
                  <w:docPart w:val="3EEC595EDDFAFC4EAEA5085E5CAD536C"/>
                </w:placeholder>
                <w:rPr>
                  <w:lang w:eastAsia="ja-JP"/>
                </w:rPr>
              </w:sdtPr>
              <w:sdtContent>
                <w:r w:rsidRPr="6B99169B" w:rsidR="2DBC5ADC">
                  <w:rPr>
                    <w:lang w:bidi="nl-NL"/>
                  </w:rPr>
                  <w:t>Bedrag</w:t>
                </w:r>
              </w:sdtContent>
              <w:sdtEndPr>
                <w:rPr>
                  <w:lang w:eastAsia="ja-JP"/>
                </w:rPr>
              </w:sdtEndPr>
            </w:sdt>
          </w:p>
          <w:p w:rsidRPr="00E57F6E" w:rsidR="00EB63A0" w:rsidP="6B99169B" w:rsidRDefault="00401A14" w14:paraId="5EF7ADEE" w14:textId="7E4C19E9">
            <w:pPr>
              <w:pStyle w:val="Normaalrechts"/>
              <w:rPr>
                <w:lang w:bidi="nl-NL"/>
              </w:rPr>
            </w:pPr>
            <w:r w:rsidRPr="6B99169B" w:rsidR="5EC0F143">
              <w:rPr>
                <w:lang w:bidi="nl-NL"/>
              </w:rPr>
              <w:t>99,99</w:t>
            </w:r>
          </w:p>
        </w:tc>
        <w:tc>
          <w:tcPr>
            <w:tcW w:w="2695" w:type="dxa"/>
            <w:tcMar/>
          </w:tcPr>
          <w:p w:rsidRPr="00E57F6E" w:rsidR="00EB63A0" w:rsidP="00EB63A0" w:rsidRDefault="00401A14" w14:paraId="42E2098D" w14:textId="02D8AC37">
            <w:pPr>
              <w:pStyle w:val="Normaalrechts"/>
            </w:pPr>
            <w:sdt>
              <w:sdtPr>
                <w:id w:val="-816956535"/>
                <w:alias w:val="€:"/>
                <w15:appearance w15:val="hidden"/>
                <w:tag w:val="€:"/>
                <w:temporary/>
                <w:showingPlcHdr/>
                <w:placeholder>
                  <w:docPart w:val="FCA7C322CCA6DD4AAC55672B684002D7"/>
                </w:placeholder>
                <w:rPr>
                  <w:lang w:eastAsia="ja-JP"/>
                </w:rPr>
              </w:sdtPr>
              <w:sdtContent>
                <w:r w:rsidRPr="6B99169B" w:rsidR="2DBC5ADC">
                  <w:rPr>
                    <w:lang w:bidi="nl-NL"/>
                  </w:rPr>
                  <w:t>€</w:t>
                </w:r>
                <w:r w:rsidRPr="6B99169B" w:rsidR="7BF3ACE5">
                  <w:rPr>
                    <w:lang w:bidi="nl-NL"/>
                  </w:rPr>
                  <w:t xml:space="preserve"> </w:t>
                </w:r>
              </w:sdtContent>
              <w:sdtEndPr>
                <w:rPr>
                  <w:lang w:eastAsia="ja-JP"/>
                </w:rPr>
              </w:sdtEndPr>
            </w:sdt>
            <w:sdt>
              <w:sdtPr>
                <w:id w:val="1000473321"/>
                <w:alias w:val="Voer bedrag in:"/>
                <w15:appearance w15:val="hidden"/>
                <w:tag w:val="Voer bedrag in:"/>
                <w:temporary/>
                <w:showingPlcHdr/>
                <w:placeholder>
                  <w:docPart w:val="B11D15FFEF0B0F40BDDF53E2E201F9B4"/>
                </w:placeholder>
                <w:rPr>
                  <w:lang w:eastAsia="ja-JP"/>
                </w:rPr>
              </w:sdtPr>
              <w:sdtContent>
                <w:r w:rsidRPr="6B99169B" w:rsidR="2DBC5ADC">
                  <w:rPr>
                    <w:lang w:bidi="nl-NL"/>
                  </w:rPr>
                  <w:t>Bedrag</w:t>
                </w:r>
              </w:sdtContent>
              <w:sdtEndPr>
                <w:rPr>
                  <w:lang w:eastAsia="ja-JP"/>
                </w:rPr>
              </w:sdtEndPr>
            </w:sdt>
          </w:p>
          <w:p w:rsidRPr="00E57F6E" w:rsidR="00EB63A0" w:rsidP="6B99169B" w:rsidRDefault="00401A14" w14:paraId="5ED86551" w14:textId="7FF2086F">
            <w:pPr>
              <w:pStyle w:val="Normaalrechts"/>
              <w:rPr>
                <w:lang w:bidi="nl-NL"/>
              </w:rPr>
            </w:pPr>
            <w:r w:rsidRPr="6B99169B" w:rsidR="0870643C">
              <w:rPr>
                <w:lang w:bidi="nl-NL"/>
              </w:rPr>
              <w:t>99,99</w:t>
            </w:r>
          </w:p>
        </w:tc>
      </w:tr>
    </w:tbl>
    <w:tbl>
      <w:tblPr>
        <w:tblStyle w:val="Totaletabel"/>
        <w:tblW w:w="4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Voer aantal, beschrijving, eenheidsprijs, korting, en regeltotaal in de tabelkolommen en subtotaal, btw en totaal aan het einde van deze tabel in"/>
      </w:tblPr>
      <w:tblGrid>
        <w:gridCol w:w="7938"/>
        <w:gridCol w:w="2631"/>
      </w:tblGrid>
      <w:tr w:rsidRPr="00E57F6E" w:rsidR="00A340F2" w:rsidTr="6B99169B" w14:paraId="5E96123B" w14:textId="77777777">
        <w:trPr>
          <w:trHeight w:val="288" w:hRule="exact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shd w:val="clear" w:color="auto" w:fill="auto"/>
            <w:tcMar/>
            <w:hideMark/>
          </w:tcPr>
          <w:p w:rsidRPr="00E57F6E" w:rsidR="00A340F2" w:rsidP="002F5404" w:rsidRDefault="00401A14" w14:paraId="3B973424" w14:textId="77777777">
            <w:sdt>
              <w:sdtPr>
                <w:alias w:val="Subtotaal:"/>
                <w:tag w:val="Subtotaal:"/>
                <w:id w:val="-2109183924"/>
                <w:placeholder>
                  <w:docPart w:val="E7A0931A3D65D14D906C794F5E1700A8"/>
                </w:placeholder>
                <w:temporary/>
                <w:showingPlcHdr/>
                <w15:appearance w15:val="hidden"/>
              </w:sdtPr>
              <w:sdtEndPr/>
              <w:sdtContent>
                <w:r w:rsidRPr="00E57F6E" w:rsidR="00CF2287">
                  <w:rPr>
                    <w:lang w:bidi="nl-NL"/>
                  </w:rPr>
                  <w:t>Subtotaal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1" w:type="dxa"/>
            <w:shd w:val="clear" w:color="auto" w:fill="auto"/>
            <w:tcMar/>
          </w:tcPr>
          <w:p w:rsidRPr="00E57F6E" w:rsidR="00A340F2" w:rsidP="002F5404" w:rsidRDefault="00A340F2" w14:paraId="32B82CA9" w14:textId="7DB5A566">
            <w:pPr>
              <w:jc w:val="right"/>
            </w:pPr>
            <w:r w:rsidR="384A626D">
              <w:rPr/>
              <w:t>99,99</w:t>
            </w:r>
          </w:p>
        </w:tc>
      </w:tr>
      <w:tr w:rsidRPr="00E57F6E" w:rsidR="00A340F2" w:rsidTr="6B99169B" w14:paraId="5742BB86" w14:textId="77777777">
        <w:trPr>
          <w:trHeight w:val="288" w:hRule="exact"/>
        </w:trPr>
        <w:sdt>
          <w:sdtPr>
            <w:alias w:val="Btw:"/>
            <w:tag w:val="Btw:"/>
            <w:id w:val="1543863646"/>
            <w:placeholder>
              <w:docPart w:val="A7ECD5AABB21FC469795EAF5D22A9B9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938" w:type="dxa"/>
                <w:shd w:val="clear" w:color="auto" w:fill="auto"/>
                <w:tcMar/>
                <w:hideMark/>
              </w:tcPr>
              <w:p w:rsidRPr="00E57F6E" w:rsidR="00A340F2" w:rsidP="002F5404" w:rsidRDefault="00CF2287" w14:paraId="3E463C2C" w14:textId="77777777">
                <w:r w:rsidRPr="00E57F6E">
                  <w:rPr>
                    <w:lang w:bidi="nl-NL"/>
                  </w:rPr>
                  <w:t>Btw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1" w:type="dxa"/>
            <w:shd w:val="clear" w:color="auto" w:fill="auto"/>
            <w:tcMar/>
          </w:tcPr>
          <w:p w:rsidRPr="00E57F6E" w:rsidR="00A340F2" w:rsidP="002F5404" w:rsidRDefault="00A340F2" w14:paraId="277F3C8D" w14:textId="0AD29143">
            <w:pPr>
              <w:jc w:val="right"/>
            </w:pPr>
            <w:r w:rsidR="2FD3E414">
              <w:rPr/>
              <w:t>21%</w:t>
            </w:r>
          </w:p>
        </w:tc>
      </w:tr>
      <w:tr w:rsidRPr="00E57F6E" w:rsidR="00A340F2" w:rsidTr="6B99169B" w14:paraId="0C475FB1" w14:textId="77777777">
        <w:trPr>
          <w:trHeight w:val="288" w:hRule="exact"/>
        </w:trPr>
        <w:sdt>
          <w:sdtPr>
            <w:alias w:val="Totaal:"/>
            <w:tag w:val="Totaal:"/>
            <w:id w:val="-1550988335"/>
            <w:placeholder>
              <w:docPart w:val="C6FDFBF6B7CA794E885D95C03A6A2EE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938" w:type="dxa"/>
                <w:shd w:val="clear" w:color="auto" w:fill="auto"/>
                <w:tcMar/>
                <w:hideMark/>
              </w:tcPr>
              <w:p w:rsidRPr="00E57F6E" w:rsidR="00A340F2" w:rsidP="002F5404" w:rsidRDefault="00CF2287" w14:paraId="3620D667" w14:textId="77777777">
                <w:r w:rsidRPr="00E57F6E">
                  <w:rPr>
                    <w:lang w:bidi="nl-NL"/>
                  </w:rPr>
                  <w:t>Totaal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31" w:type="dxa"/>
            <w:shd w:val="clear" w:color="auto" w:fill="auto"/>
            <w:tcMar/>
          </w:tcPr>
          <w:p w:rsidRPr="00E57F6E" w:rsidR="00A340F2" w:rsidP="002F5404" w:rsidRDefault="00A340F2" w14:paraId="24CDF547" w14:textId="1631D8C1">
            <w:pPr>
              <w:jc w:val="right"/>
            </w:pPr>
            <w:r w:rsidR="7950A2D4">
              <w:rPr/>
              <w:t>120,00</w:t>
            </w:r>
          </w:p>
        </w:tc>
      </w:tr>
    </w:tbl>
    <w:p w:rsidRPr="00E57F6E" w:rsidR="007201A7" w:rsidP="00A36725" w:rsidRDefault="007201A7" w14:paraId="292EB3F0" w14:textId="77777777"/>
    <w:sectPr w:rsidRPr="00E57F6E" w:rsidR="007201A7" w:rsidSect="002D1C03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7183" w:rsidRDefault="00E47183" w14:paraId="31847839" w14:textId="77777777">
      <w:pPr>
        <w:spacing w:line="240" w:lineRule="auto"/>
      </w:pPr>
      <w:r>
        <w:separator/>
      </w:r>
    </w:p>
    <w:p w:rsidR="00E47183" w:rsidRDefault="00E47183" w14:paraId="4205029E" w14:textId="77777777"/>
  </w:endnote>
  <w:endnote w:type="continuationSeparator" w:id="0">
    <w:p w:rsidR="00E47183" w:rsidRDefault="00E47183" w14:paraId="66EDB3F0" w14:textId="77777777">
      <w:pPr>
        <w:spacing w:line="240" w:lineRule="auto"/>
      </w:pPr>
      <w:r>
        <w:continuationSeparator/>
      </w:r>
    </w:p>
    <w:p w:rsidR="00E47183" w:rsidRDefault="00E47183" w14:paraId="481CEAC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86AFC" w:rsidR="007201A7" w:rsidRDefault="007201A7" w14:paraId="12F31C03" w14:textId="77777777">
    <w:pPr>
      <w:pStyle w:val="Voettekst"/>
      <w:rPr>
        <w:lang w:val="fy-NL"/>
      </w:rPr>
    </w:pPr>
  </w:p>
  <w:p w:rsidRPr="00486AFC" w:rsidR="007201A7" w:rsidRDefault="007201A7" w14:paraId="13866D3E" w14:textId="77777777">
    <w:pPr>
      <w:rPr>
        <w:lang w:val="fy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A36725" w:rsidRDefault="00A36725" w14:paraId="06818D71" w14:textId="77777777">
    <w:pPr>
      <w:pStyle w:val="Voet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75E16BA" wp14:editId="0F9A9180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Vrije vorm: Vorm 8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P="00A36725" w:rsidRDefault="00A36725" w14:paraId="1631520E" w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Vrije vorm: Vorm 8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lt="Groene kleurovergang in rechthoek" coordsize="7738110,2906395" o:spid="_x0000_s1027" fillcolor="#9edfbe [1302]" stroked="f" strokeweight="2pt" o:spt="100" adj="-11796480,,5400" path="m,l7738110,r,1896461l,290639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" w14:anchorId="175E16BA">
              <v:fill type="gradient" color2="#4eb3cf [3208]" angle="58" focus="100%" rotate="t">
                <o:fill v:ext="view" type="gradientUnscaled"/>
              </v:fill>
              <v:stroke joinstyle="miter"/>
              <v:formulas/>
              <v:path textboxrect="0,0,7738110,2906395" arrowok="t" o:connecttype="custom" o:connectlocs="0,0;7973568,0;7973568,1772074;0,2715768;0,0" o:connectangles="0,0,0,0,0"/>
              <v:textbox>
                <w:txbxContent>
                  <w:p w:rsidR="00A36725" w:rsidP="00A36725" w:rsidRDefault="00A36725" w14:paraId="1631520E" w14:textId="77777777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7183" w:rsidRDefault="00E47183" w14:paraId="04175627" w14:textId="77777777">
      <w:pPr>
        <w:spacing w:line="240" w:lineRule="auto"/>
      </w:pPr>
      <w:r>
        <w:separator/>
      </w:r>
    </w:p>
    <w:p w:rsidR="00E47183" w:rsidRDefault="00E47183" w14:paraId="0E50B6EA" w14:textId="77777777"/>
  </w:footnote>
  <w:footnote w:type="continuationSeparator" w:id="0">
    <w:p w:rsidR="00E47183" w:rsidRDefault="00E47183" w14:paraId="327947C3" w14:textId="77777777">
      <w:pPr>
        <w:spacing w:line="240" w:lineRule="auto"/>
      </w:pPr>
      <w:r>
        <w:continuationSeparator/>
      </w:r>
    </w:p>
    <w:p w:rsidR="00E47183" w:rsidRDefault="00E47183" w14:paraId="71C2C12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86AFC" w:rsidR="007201A7" w:rsidRDefault="007201A7" w14:paraId="7B884372" w14:textId="77777777">
    <w:pPr>
      <w:rPr>
        <w:lang w:val="fy-NL"/>
      </w:rPr>
    </w:pPr>
  </w:p>
  <w:p w:rsidRPr="00486AFC" w:rsidR="007201A7" w:rsidRDefault="007201A7" w14:paraId="35905E15" w14:textId="77777777">
    <w:pPr>
      <w:rPr>
        <w:lang w:val="fy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A36725" w:rsidRDefault="00A36725" w14:paraId="1E5AAECD" w14:textId="77777777">
    <w:pPr>
      <w:pStyle w:val="Koptekst"/>
    </w:pPr>
    <w:r>
      <w:rPr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BC2AED" wp14:editId="2FC799A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Vrije vorm: Vorm 5" descr="Groene kleurovergang in rechthoe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P="00A36725" w:rsidRDefault="00A36725" w14:paraId="37CC8A42" w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Vrije vorm: Vorm 5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alt="Groene kleurovergang in rechthoek" coordsize="7738110,2906395" o:spid="_x0000_s1026" fillcolor="#9edfbe [1302]" stroked="f" strokeweight="2pt" o:spt="100" adj="-11796480,,5400" path="m,l7738110,r,1896461l,290639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" w14:anchorId="4ABC2AED">
              <v:fill type="gradient" color2="#4eb3cf [3208]" angle="58" focus="100%" rotate="t">
                <o:fill v:ext="view" type="gradientUnscaled"/>
              </v:fill>
              <v:stroke joinstyle="miter"/>
              <v:formulas/>
              <v:path textboxrect="0,0,7738110,2906395" arrowok="t" o:connecttype="custom" o:connectlocs="0,0;7735824,0;7735824,2714794;0,4160520;0,0" o:connectangles="0,0,0,0,0"/>
              <v:textbox>
                <w:txbxContent>
                  <w:p w:rsidR="00A36725" w:rsidP="00A36725" w:rsidRDefault="00A36725" w14:paraId="37CC8A42" w14:textId="77777777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21EDED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F402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1CAA82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98BC08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2CCA8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828CC3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4E2774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E76C0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39E2F7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D606E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13828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7768E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228427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32555709">
    <w:abstractNumId w:val="9"/>
  </w:num>
  <w:num w:numId="2" w16cid:durableId="1733000823">
    <w:abstractNumId w:val="7"/>
  </w:num>
  <w:num w:numId="3" w16cid:durableId="608582022">
    <w:abstractNumId w:val="6"/>
  </w:num>
  <w:num w:numId="4" w16cid:durableId="468477621">
    <w:abstractNumId w:val="5"/>
  </w:num>
  <w:num w:numId="5" w16cid:durableId="98990369">
    <w:abstractNumId w:val="4"/>
  </w:num>
  <w:num w:numId="6" w16cid:durableId="586698256">
    <w:abstractNumId w:val="8"/>
  </w:num>
  <w:num w:numId="7" w16cid:durableId="836191688">
    <w:abstractNumId w:val="3"/>
  </w:num>
  <w:num w:numId="8" w16cid:durableId="1885829833">
    <w:abstractNumId w:val="2"/>
  </w:num>
  <w:num w:numId="9" w16cid:durableId="1735157440">
    <w:abstractNumId w:val="1"/>
  </w:num>
  <w:num w:numId="10" w16cid:durableId="1852841835">
    <w:abstractNumId w:val="0"/>
  </w:num>
  <w:num w:numId="11" w16cid:durableId="558906593">
    <w:abstractNumId w:val="10"/>
  </w:num>
  <w:num w:numId="12" w16cid:durableId="1157307771">
    <w:abstractNumId w:val="11"/>
  </w:num>
  <w:num w:numId="13" w16cid:durableId="20278978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61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2879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32361"/>
    <w:rsid w:val="003D23A0"/>
    <w:rsid w:val="00401A14"/>
    <w:rsid w:val="00481823"/>
    <w:rsid w:val="004858C9"/>
    <w:rsid w:val="00486AFC"/>
    <w:rsid w:val="004870D2"/>
    <w:rsid w:val="004A10E9"/>
    <w:rsid w:val="005C6C24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8E1CD7"/>
    <w:rsid w:val="009415D1"/>
    <w:rsid w:val="00947F34"/>
    <w:rsid w:val="009B40DC"/>
    <w:rsid w:val="009D3F3C"/>
    <w:rsid w:val="00A14102"/>
    <w:rsid w:val="00A340F2"/>
    <w:rsid w:val="00A36725"/>
    <w:rsid w:val="00A75635"/>
    <w:rsid w:val="00B66C63"/>
    <w:rsid w:val="00B727BE"/>
    <w:rsid w:val="00CE3710"/>
    <w:rsid w:val="00CF2287"/>
    <w:rsid w:val="00D33124"/>
    <w:rsid w:val="00D73210"/>
    <w:rsid w:val="00DB1B46"/>
    <w:rsid w:val="00E47183"/>
    <w:rsid w:val="00E57F6E"/>
    <w:rsid w:val="00EB63A0"/>
    <w:rsid w:val="00EC16CD"/>
    <w:rsid w:val="00F65B05"/>
    <w:rsid w:val="00FE0263"/>
    <w:rsid w:val="063014CC"/>
    <w:rsid w:val="0690646B"/>
    <w:rsid w:val="06EB8869"/>
    <w:rsid w:val="0870643C"/>
    <w:rsid w:val="0B57A3F2"/>
    <w:rsid w:val="108F4122"/>
    <w:rsid w:val="1315BBE0"/>
    <w:rsid w:val="14FA04F0"/>
    <w:rsid w:val="19D36005"/>
    <w:rsid w:val="1B60922B"/>
    <w:rsid w:val="1CF9B80C"/>
    <w:rsid w:val="1F0C6879"/>
    <w:rsid w:val="22C1D3AE"/>
    <w:rsid w:val="25B48CFB"/>
    <w:rsid w:val="29BB5A00"/>
    <w:rsid w:val="2A3B2201"/>
    <w:rsid w:val="2DBC5ADC"/>
    <w:rsid w:val="2F853A04"/>
    <w:rsid w:val="2FD3E414"/>
    <w:rsid w:val="309DA038"/>
    <w:rsid w:val="336061E0"/>
    <w:rsid w:val="347DC68D"/>
    <w:rsid w:val="37F30E8E"/>
    <w:rsid w:val="384A626D"/>
    <w:rsid w:val="3B676D6F"/>
    <w:rsid w:val="3F63E216"/>
    <w:rsid w:val="424C61C9"/>
    <w:rsid w:val="4343BDE3"/>
    <w:rsid w:val="46351F2D"/>
    <w:rsid w:val="483D6C2C"/>
    <w:rsid w:val="4DED7BE9"/>
    <w:rsid w:val="52151AFC"/>
    <w:rsid w:val="53ADFC0E"/>
    <w:rsid w:val="54CC5900"/>
    <w:rsid w:val="5A4CD5F0"/>
    <w:rsid w:val="5B16DA8E"/>
    <w:rsid w:val="5E01746D"/>
    <w:rsid w:val="5EC0F143"/>
    <w:rsid w:val="60C6B55D"/>
    <w:rsid w:val="60EE5879"/>
    <w:rsid w:val="6133ECA9"/>
    <w:rsid w:val="6186FB29"/>
    <w:rsid w:val="61A1FE6F"/>
    <w:rsid w:val="6300F525"/>
    <w:rsid w:val="67B86C00"/>
    <w:rsid w:val="684F0B4E"/>
    <w:rsid w:val="69B34DCE"/>
    <w:rsid w:val="6B99169B"/>
    <w:rsid w:val="6CCEE5F7"/>
    <w:rsid w:val="6EBEEB7C"/>
    <w:rsid w:val="718CDC33"/>
    <w:rsid w:val="72C9A434"/>
    <w:rsid w:val="74408F57"/>
    <w:rsid w:val="746CDC81"/>
    <w:rsid w:val="77625951"/>
    <w:rsid w:val="77E9E4EF"/>
    <w:rsid w:val="7950A2D4"/>
    <w:rsid w:val="7AD7F0C5"/>
    <w:rsid w:val="7BF3ACE5"/>
    <w:rsid w:val="7E20C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8BED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color w:val="262626" w:themeColor="text1" w:themeTint="D9"/>
        <w:sz w:val="18"/>
        <w:szCs w:val="18"/>
        <w:lang w:val="nl-NL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2" w:semiHidden="1" w:unhideWhenUsed="1" w:qFormat="1"/>
    <w:lsdException w:name="heading 3" w:uiPriority="9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486AFC"/>
    <w:rPr>
      <w:rFonts w:ascii="Microsoft Sans Serif" w:hAnsi="Microsoft Sans Serif" w:cs="Microsoft Sans Serif"/>
      <w:sz w:val="24"/>
    </w:rPr>
  </w:style>
  <w:style w:type="paragraph" w:styleId="Kop1">
    <w:name w:val="heading 1"/>
    <w:basedOn w:val="Standaard"/>
    <w:link w:val="Kop1Char"/>
    <w:autoRedefine/>
    <w:uiPriority w:val="2"/>
    <w:qFormat/>
    <w:rsid w:val="00486AFC"/>
    <w:pPr>
      <w:keepNext/>
      <w:framePr w:hSpace="187" w:wrap="around" w:hAnchor="page" w:v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Kop2">
    <w:name w:val="heading 2"/>
    <w:basedOn w:val="Standaard"/>
    <w:link w:val="Kop2Char"/>
    <w:uiPriority w:val="2"/>
    <w:unhideWhenUsed/>
    <w:qFormat/>
    <w:rsid w:val="00486AFC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486AFC"/>
    <w:pPr>
      <w:keepNext/>
      <w:keepLines/>
      <w:spacing w:before="40"/>
      <w:outlineLvl w:val="2"/>
    </w:pPr>
    <w:rPr>
      <w:rFonts w:ascii="Franklin Gothic Demi" w:hAnsi="Franklin Gothic Demi" w:eastAsiaTheme="majorEastAsia" w:cstheme="majorBidi"/>
      <w:color w:val="07854D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2"/>
    <w:semiHidden/>
    <w:unhideWhenUsed/>
    <w:qFormat/>
    <w:rsid w:val="00486AFC"/>
    <w:pPr>
      <w:keepNext/>
      <w:keepLines/>
      <w:spacing w:before="40"/>
      <w:outlineLvl w:val="3"/>
    </w:pPr>
    <w:rPr>
      <w:rFonts w:ascii="Franklin Gothic Demi" w:hAnsi="Franklin Gothic Demi" w:eastAsiaTheme="majorEastAsia" w:cstheme="majorBidi"/>
      <w:i/>
      <w:iCs/>
      <w:color w:val="07864E" w:themeColor="accent1" w:themeShade="80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rsid w:val="00486AFC"/>
    <w:pPr>
      <w:keepNext/>
      <w:keepLines/>
      <w:spacing w:before="40"/>
      <w:outlineLvl w:val="4"/>
    </w:pPr>
    <w:rPr>
      <w:rFonts w:ascii="Franklin Gothic Demi" w:hAnsi="Franklin Gothic Demi" w:eastAsiaTheme="majorEastAsia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2"/>
    <w:semiHidden/>
    <w:unhideWhenUsed/>
    <w:qFormat/>
    <w:rsid w:val="00486AFC"/>
    <w:pPr>
      <w:keepNext/>
      <w:keepLines/>
      <w:spacing w:before="40"/>
      <w:outlineLvl w:val="5"/>
    </w:pPr>
    <w:rPr>
      <w:rFonts w:ascii="Franklin Gothic Demi" w:hAnsi="Franklin Gothic Demi" w:eastAsiaTheme="majorEastAsia" w:cstheme="majorBidi"/>
      <w:color w:val="07854D" w:themeColor="accent1" w:themeShade="7F"/>
    </w:rPr>
  </w:style>
  <w:style w:type="paragraph" w:styleId="Kop7">
    <w:name w:val="heading 7"/>
    <w:basedOn w:val="Standaard"/>
    <w:next w:val="Standaard"/>
    <w:link w:val="Kop7Char"/>
    <w:uiPriority w:val="2"/>
    <w:semiHidden/>
    <w:unhideWhenUsed/>
    <w:qFormat/>
    <w:rsid w:val="00486AFC"/>
    <w:pPr>
      <w:keepNext/>
      <w:keepLines/>
      <w:spacing w:before="40"/>
      <w:outlineLvl w:val="6"/>
    </w:pPr>
    <w:rPr>
      <w:rFonts w:ascii="Franklin Gothic Demi" w:hAnsi="Franklin Gothic Demi" w:eastAsiaTheme="majorEastAsia" w:cstheme="majorBidi"/>
      <w:i/>
      <w:iCs/>
      <w:color w:val="07854D" w:themeColor="accent1" w:themeShade="7F"/>
    </w:rPr>
  </w:style>
  <w:style w:type="paragraph" w:styleId="Kop8">
    <w:name w:val="heading 8"/>
    <w:basedOn w:val="Standaard"/>
    <w:next w:val="Standaard"/>
    <w:link w:val="Kop8Char"/>
    <w:uiPriority w:val="2"/>
    <w:semiHidden/>
    <w:unhideWhenUsed/>
    <w:qFormat/>
    <w:rsid w:val="00486AFC"/>
    <w:pPr>
      <w:keepNext/>
      <w:keepLines/>
      <w:spacing w:before="40"/>
      <w:outlineLvl w:val="7"/>
    </w:pPr>
    <w:rPr>
      <w:rFonts w:ascii="Franklin Gothic Demi" w:hAnsi="Franklin Gothic Demi" w:eastAsiaTheme="majorEastAsia" w:cstheme="majorBidi"/>
      <w:color w:val="17472F" w:themeColor="accent3" w:themeShade="80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unhideWhenUsed/>
    <w:qFormat/>
    <w:rsid w:val="00486AFC"/>
    <w:pPr>
      <w:keepNext/>
      <w:keepLines/>
      <w:spacing w:before="40"/>
      <w:outlineLvl w:val="8"/>
    </w:pPr>
    <w:rPr>
      <w:rFonts w:ascii="Franklin Gothic Demi" w:hAnsi="Franklin Gothic Demi" w:eastAsiaTheme="majorEastAsia" w:cstheme="majorBidi"/>
      <w:b/>
      <w:iCs/>
      <w:color w:val="17472F" w:themeColor="accent3" w:themeShade="80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semiHidden/>
    <w:unhideWhenUsed/>
    <w:qFormat/>
    <w:rsid w:val="00486AFC"/>
    <w:rPr>
      <w:rFonts w:ascii="Microsoft Sans Serif" w:hAnsi="Microsoft Sans Serif" w:cs="Microsoft Sans Serif"/>
      <w:b/>
      <w:bCs/>
      <w:i/>
      <w:iCs/>
      <w:spacing w:val="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486AFC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styleId="Kop1Char" w:customStyle="1">
    <w:name w:val="Kop 1 Char"/>
    <w:basedOn w:val="Standaardalinea-lettertype"/>
    <w:link w:val="Kop1"/>
    <w:uiPriority w:val="2"/>
    <w:rsid w:val="00486AFC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el">
    <w:name w:val="Title"/>
    <w:basedOn w:val="Standaard"/>
    <w:link w:val="TitelChar"/>
    <w:uiPriority w:val="1"/>
    <w:qFormat/>
    <w:rsid w:val="00486AFC"/>
    <w:pPr>
      <w:spacing w:before="80"/>
      <w:ind w:left="101"/>
      <w:contextualSpacing/>
    </w:pPr>
    <w:rPr>
      <w:rFonts w:ascii="Franklin Gothic Demi" w:hAnsi="Franklin Gothic Demi" w:eastAsiaTheme="majorEastAsia" w:cstheme="majorBidi"/>
      <w:caps/>
      <w:color w:val="000000" w:themeColor="text1"/>
      <w:kern w:val="28"/>
      <w:sz w:val="52"/>
      <w:szCs w:val="56"/>
    </w:rPr>
  </w:style>
  <w:style w:type="character" w:styleId="TitelChar" w:customStyle="1">
    <w:name w:val="Titel Char"/>
    <w:basedOn w:val="Standaardalinea-lettertype"/>
    <w:link w:val="Titel"/>
    <w:uiPriority w:val="1"/>
    <w:rsid w:val="00486AFC"/>
    <w:rPr>
      <w:rFonts w:ascii="Franklin Gothic Demi" w:hAnsi="Franklin Gothic Demi" w:eastAsiaTheme="majorEastAsia" w:cstheme="majorBidi"/>
      <w:caps/>
      <w:color w:val="000000" w:themeColor="text1"/>
      <w:kern w:val="28"/>
      <w:sz w:val="52"/>
      <w:szCs w:val="56"/>
    </w:rPr>
  </w:style>
  <w:style w:type="paragraph" w:styleId="Koptekst">
    <w:name w:val="header"/>
    <w:basedOn w:val="Standaard"/>
    <w:link w:val="KoptekstChar"/>
    <w:uiPriority w:val="99"/>
    <w:rsid w:val="00486AFC"/>
    <w:pPr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486AFC"/>
    <w:rPr>
      <w:rFonts w:ascii="Microsoft Sans Serif" w:hAnsi="Microsoft Sans Serif" w:cs="Microsoft Sans Serif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486AFC"/>
    <w:rPr>
      <w:rFonts w:ascii="Microsoft Sans Serif" w:hAnsi="Microsoft Sans Serif" w:cs="Microsoft Sans Serif"/>
      <w:color w:val="808080"/>
    </w:rPr>
  </w:style>
  <w:style w:type="table" w:styleId="Tabelraster">
    <w:name w:val="Table Grid"/>
    <w:basedOn w:val="Standaardtabel"/>
    <w:uiPriority w:val="39"/>
    <w:rsid w:val="00486AF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5Char" w:customStyle="1">
    <w:name w:val="Kop 5 Char"/>
    <w:basedOn w:val="Standaardalinea-lettertype"/>
    <w:link w:val="Kop5"/>
    <w:uiPriority w:val="2"/>
    <w:semiHidden/>
    <w:rsid w:val="00486AFC"/>
    <w:rPr>
      <w:rFonts w:ascii="Franklin Gothic Demi" w:hAnsi="Franklin Gothic Demi" w:eastAsiaTheme="majorEastAsia" w:cstheme="majorBidi"/>
      <w:b/>
      <w:i/>
      <w:sz w:val="24"/>
    </w:rPr>
  </w:style>
  <w:style w:type="paragraph" w:styleId="Normaalrechts" w:customStyle="1">
    <w:name w:val="Normaal rechts"/>
    <w:basedOn w:val="Standaard"/>
    <w:qFormat/>
    <w:rsid w:val="00486AFC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styleId="Kop6Char" w:customStyle="1">
    <w:name w:val="Kop 6 Char"/>
    <w:basedOn w:val="Standaardalinea-lettertype"/>
    <w:link w:val="Kop6"/>
    <w:uiPriority w:val="2"/>
    <w:semiHidden/>
    <w:rsid w:val="00486AFC"/>
    <w:rPr>
      <w:rFonts w:ascii="Franklin Gothic Demi" w:hAnsi="Franklin Gothic Demi" w:eastAsiaTheme="majorEastAsia" w:cstheme="majorBidi"/>
      <w:color w:val="07854D" w:themeColor="accent1" w:themeShade="7F"/>
      <w:sz w:val="24"/>
    </w:rPr>
  </w:style>
  <w:style w:type="character" w:styleId="Kop8Char" w:customStyle="1">
    <w:name w:val="Kop 8 Char"/>
    <w:basedOn w:val="Standaardalinea-lettertype"/>
    <w:link w:val="Kop8"/>
    <w:uiPriority w:val="2"/>
    <w:semiHidden/>
    <w:rsid w:val="00486AFC"/>
    <w:rPr>
      <w:rFonts w:ascii="Franklin Gothic Demi" w:hAnsi="Franklin Gothic Demi" w:eastAsiaTheme="majorEastAsia" w:cstheme="majorBidi"/>
      <w:color w:val="17472F" w:themeColor="accent3" w:themeShade="80"/>
      <w:sz w:val="24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486AFC"/>
    <w:rPr>
      <w:lang w:eastAsia="en-US"/>
    </w:rPr>
  </w:style>
  <w:style w:type="character" w:styleId="VoettekstChar" w:customStyle="1">
    <w:name w:val="Voettekst Char"/>
    <w:basedOn w:val="Standaardalinea-lettertype"/>
    <w:link w:val="Voettekst"/>
    <w:uiPriority w:val="99"/>
    <w:rsid w:val="00486AFC"/>
    <w:rPr>
      <w:rFonts w:ascii="Microsoft Sans Serif" w:hAnsi="Microsoft Sans Serif" w:cs="Microsoft Sans Serif"/>
      <w:sz w:val="24"/>
      <w:lang w:eastAsia="en-US"/>
    </w:rPr>
  </w:style>
  <w:style w:type="table" w:styleId="Tabelrasterlicht">
    <w:name w:val="Grid Table Light"/>
    <w:basedOn w:val="Standaardtabel"/>
    <w:uiPriority w:val="40"/>
    <w:rsid w:val="00486AFC"/>
    <w:rPr>
      <w:lang w:eastAsia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Kop2Char" w:customStyle="1">
    <w:name w:val="Kop 2 Char"/>
    <w:basedOn w:val="Standaardalinea-lettertype"/>
    <w:link w:val="Kop2"/>
    <w:uiPriority w:val="2"/>
    <w:rsid w:val="00486AFC"/>
    <w:rPr>
      <w:rFonts w:ascii="Franklin Gothic Demi" w:hAnsi="Franklin Gothic Demi" w:cs="Microsoft Sans Serif"/>
      <w:spacing w:val="40"/>
      <w:sz w:val="24"/>
    </w:rPr>
  </w:style>
  <w:style w:type="table" w:styleId="Verkoopinformatie" w:customStyle="1">
    <w:name w:val="Verkoopinformatie"/>
    <w:basedOn w:val="Standaardtabel"/>
    <w:uiPriority w:val="99"/>
    <w:rsid w:val="00486AFC"/>
    <w:pPr>
      <w:spacing w:before="60" w:after="2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rFonts w:asciiTheme="majorHAnsi" w:hAnsiTheme="majorHAnsi" w:eastAsiaTheme="majorEastAsia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  <w:tl2br w:val="nil"/>
          <w:tr2bl w:val="nil"/>
        </w:tcBorders>
        <w:shd w:val="clear" w:color="auto" w:fill="9EDFBE" w:themeFill="accent3" w:themeFillTint="66"/>
      </w:tcPr>
    </w:tblStylePr>
  </w:style>
  <w:style w:type="table" w:styleId="Inhoudstabel" w:customStyle="1">
    <w:name w:val="Inhoudstabel"/>
    <w:basedOn w:val="Standaardtabel"/>
    <w:uiPriority w:val="99"/>
    <w:rsid w:val="00486AFC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hAnsiTheme="majorHAnsi" w:eastAsiaTheme="majorEastAsia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color="000000" w:themeColor="text1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styleId="Kop9Char" w:customStyle="1">
    <w:name w:val="Kop 9 Char"/>
    <w:basedOn w:val="Standaardalinea-lettertype"/>
    <w:link w:val="Kop9"/>
    <w:uiPriority w:val="2"/>
    <w:semiHidden/>
    <w:rsid w:val="00486AFC"/>
    <w:rPr>
      <w:rFonts w:ascii="Franklin Gothic Demi" w:hAnsi="Franklin Gothic Demi" w:eastAsiaTheme="majorEastAsia" w:cstheme="majorBidi"/>
      <w:b/>
      <w:iCs/>
      <w:color w:val="17472F" w:themeColor="accent3" w:themeShade="80"/>
      <w:sz w:val="24"/>
      <w:szCs w:val="21"/>
    </w:rPr>
  </w:style>
  <w:style w:type="table" w:styleId="Totaletabel" w:customStyle="1">
    <w:name w:val="Totale tabel"/>
    <w:basedOn w:val="Standaardtabel"/>
    <w:uiPriority w:val="99"/>
    <w:rsid w:val="00486AFC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Onopgemaaktetabel2">
    <w:name w:val="Plain Table 2"/>
    <w:basedOn w:val="Standaardtabel"/>
    <w:uiPriority w:val="42"/>
    <w:rsid w:val="00486AFC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Kop3Char" w:customStyle="1">
    <w:name w:val="Kop 3 Char"/>
    <w:basedOn w:val="Standaardalinea-lettertype"/>
    <w:link w:val="Kop3"/>
    <w:uiPriority w:val="9"/>
    <w:semiHidden/>
    <w:rsid w:val="00486AFC"/>
    <w:rPr>
      <w:rFonts w:ascii="Franklin Gothic Demi" w:hAnsi="Franklin Gothic Demi" w:eastAsiaTheme="majorEastAsia" w:cstheme="majorBidi"/>
      <w:color w:val="07854D" w:themeColor="accent1" w:themeShade="7F"/>
      <w:sz w:val="24"/>
      <w:szCs w:val="24"/>
    </w:rPr>
  </w:style>
  <w:style w:type="paragraph" w:styleId="Stijl1" w:customStyle="1">
    <w:name w:val="Stijl 1"/>
    <w:basedOn w:val="Standaard"/>
    <w:link w:val="Tekensvoorstijl1"/>
    <w:qFormat/>
    <w:rsid w:val="00486AFC"/>
    <w:pPr>
      <w:framePr w:hSpace="180" w:wrap="around" w:hAnchor="margin" w:vAnchor="text" w:xAlign="center" w:y="5211"/>
      <w:spacing w:before="60" w:after="20"/>
    </w:pPr>
    <w:rPr>
      <w:rFonts w:ascii="Franklin Gothic Demi" w:hAnsi="Franklin Gothic Demi" w:eastAsiaTheme="majorEastAsia"/>
      <w:color w:val="236A46" w:themeColor="accent3" w:themeShade="BF"/>
      <w:spacing w:val="4"/>
      <w:sz w:val="28"/>
      <w:szCs w:val="28"/>
    </w:rPr>
  </w:style>
  <w:style w:type="character" w:styleId="Tekensvoorstijl1" w:customStyle="1">
    <w:name w:val="Tekens voor stijl 1"/>
    <w:basedOn w:val="Standaardalinea-lettertype"/>
    <w:link w:val="Stijl1"/>
    <w:rsid w:val="00486AFC"/>
    <w:rPr>
      <w:rFonts w:ascii="Franklin Gothic Demi" w:hAnsi="Franklin Gothic Demi" w:cs="Microsoft Sans Serif" w:eastAsiaTheme="majorEastAsia"/>
      <w:color w:val="236A46" w:themeColor="accent3" w:themeShade="BF"/>
      <w:spacing w:val="4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2"/>
    <w:semiHidden/>
    <w:rsid w:val="00486AFC"/>
    <w:rPr>
      <w:rFonts w:ascii="Franklin Gothic Demi" w:hAnsi="Franklin Gothic Demi" w:eastAsiaTheme="majorEastAsia" w:cstheme="majorBidi"/>
      <w:i/>
      <w:iCs/>
      <w:color w:val="07864E" w:themeColor="accent1" w:themeShade="80"/>
      <w:sz w:val="24"/>
    </w:rPr>
  </w:style>
  <w:style w:type="character" w:styleId="Kop7Char" w:customStyle="1">
    <w:name w:val="Kop 7 Char"/>
    <w:basedOn w:val="Standaardalinea-lettertype"/>
    <w:link w:val="Kop7"/>
    <w:uiPriority w:val="2"/>
    <w:semiHidden/>
    <w:rsid w:val="00486AFC"/>
    <w:rPr>
      <w:rFonts w:ascii="Franklin Gothic Demi" w:hAnsi="Franklin Gothic Demi" w:eastAsiaTheme="majorEastAsia" w:cstheme="majorBidi"/>
      <w:i/>
      <w:iCs/>
      <w:color w:val="07854D" w:themeColor="accent1" w:themeShade="7F"/>
      <w:sz w:val="24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486AFC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486AFC"/>
    <w:pPr>
      <w:pBdr>
        <w:top w:val="single" w:color="07864E" w:themeColor="accent1" w:themeShade="80" w:sz="4" w:space="10"/>
        <w:bottom w:val="single" w:color="07864E" w:themeColor="accent1" w:themeShade="80" w:sz="4" w:space="1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semiHidden/>
    <w:rsid w:val="00486AFC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6AFC"/>
    <w:pPr>
      <w:keepLines/>
      <w:framePr w:hSpace="0" w:wrap="auto" w:hAnchor="text" w:vAnchor="margin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ktekst">
    <w:name w:val="Block Text"/>
    <w:basedOn w:val="Standaard"/>
    <w:uiPriority w:val="99"/>
    <w:semiHidden/>
    <w:unhideWhenUsed/>
    <w:rsid w:val="00486AFC"/>
    <w:pPr>
      <w:pBdr>
        <w:top w:val="single" w:color="07864E" w:themeColor="accent1" w:themeShade="80" w:sz="2" w:space="10"/>
        <w:left w:val="single" w:color="07864E" w:themeColor="accent1" w:themeShade="80" w:sz="2" w:space="10"/>
        <w:bottom w:val="single" w:color="07864E" w:themeColor="accent1" w:themeShade="80" w:sz="2" w:space="10"/>
        <w:right w:val="single" w:color="07864E" w:themeColor="accent1" w:themeShade="80" w:sz="2" w:space="10"/>
      </w:pBdr>
      <w:ind w:left="1152" w:right="1152"/>
    </w:pPr>
    <w:rPr>
      <w:i/>
      <w:iCs/>
      <w:color w:val="07864E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styleId="Onopgelostevermelding1" w:customStyle="1">
    <w:name w:val="Onopgeloste vermelding 1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486AFC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styleId="OndertitelChar" w:customStyle="1">
    <w:name w:val="Ondertitel Char"/>
    <w:basedOn w:val="Standaardalinea-lettertype"/>
    <w:link w:val="Ondertitel"/>
    <w:uiPriority w:val="11"/>
    <w:semiHidden/>
    <w:rsid w:val="00486AFC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um">
    <w:name w:val="Date"/>
    <w:basedOn w:val="Standaard"/>
    <w:next w:val="Standaard"/>
    <w:link w:val="DatumChar"/>
    <w:uiPriority w:val="99"/>
    <w:rsid w:val="00486AFC"/>
    <w:rPr>
      <w:rFonts w:ascii="Franklin Gothic Demi" w:hAnsi="Franklin Gothic Demi"/>
      <w:color w:val="000000" w:themeColor="text1"/>
      <w:sz w:val="32"/>
      <w:szCs w:val="32"/>
    </w:rPr>
  </w:style>
  <w:style w:type="character" w:styleId="DatumChar" w:customStyle="1">
    <w:name w:val="Datum Char"/>
    <w:basedOn w:val="Standaardalinea-lettertype"/>
    <w:link w:val="Datum"/>
    <w:uiPriority w:val="99"/>
    <w:rsid w:val="00486AFC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Vermelding">
    <w:name w:val="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486AFC"/>
    <w:pPr>
      <w:numPr>
        <w:numId w:val="11"/>
      </w:numPr>
    </w:pPr>
  </w:style>
  <w:style w:type="numbering" w:styleId="1ai">
    <w:name w:val="Outline List 1"/>
    <w:basedOn w:val="Geenlijst"/>
    <w:uiPriority w:val="99"/>
    <w:semiHidden/>
    <w:unhideWhenUsed/>
    <w:rsid w:val="00486AFC"/>
    <w:pPr>
      <w:numPr>
        <w:numId w:val="1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486AFC"/>
    <w:pPr>
      <w:spacing w:line="240" w:lineRule="auto"/>
    </w:pPr>
    <w:rPr>
      <w:i/>
      <w:iCs/>
    </w:rPr>
  </w:style>
  <w:style w:type="character" w:styleId="HTML-adresChar" w:customStyle="1">
    <w:name w:val="HTML-adres Char"/>
    <w:basedOn w:val="Standaardalinea-lettertype"/>
    <w:link w:val="HTML-adres"/>
    <w:uiPriority w:val="99"/>
    <w:semiHidden/>
    <w:rsid w:val="00486AFC"/>
    <w:rPr>
      <w:rFonts w:ascii="Microsoft Sans Serif" w:hAnsi="Microsoft Sans Serif" w:cs="Microsoft Sans Serif"/>
      <w:i/>
      <w:iCs/>
      <w:sz w:val="24"/>
    </w:rPr>
  </w:style>
  <w:style w:type="character" w:styleId="HTMLDefinition">
    <w:name w:val="HTML Defini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486AFC"/>
    <w:rPr>
      <w:rFonts w:ascii="Consolas" w:hAnsi="Consolas" w:cs="Microsoft Sans Serif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character" w:styleId="HTML-toetsenbord">
    <w:name w:val="HTML Keyboard"/>
    <w:basedOn w:val="Standaardalinea-lettertype"/>
    <w:uiPriority w:val="99"/>
    <w:semiHidden/>
    <w:unhideWhenUsed/>
    <w:rsid w:val="00486AFC"/>
    <w:rPr>
      <w:rFonts w:ascii="Consolas" w:hAnsi="Consolas" w:cs="Microsoft Sans Serif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86AFC"/>
    <w:pPr>
      <w:spacing w:line="240" w:lineRule="auto"/>
    </w:pPr>
    <w:rPr>
      <w:rFonts w:ascii="Consolas" w:hAnsi="Consolas"/>
      <w:sz w:val="20"/>
      <w:szCs w:val="20"/>
    </w:rPr>
  </w:style>
  <w:style w:type="character" w:styleId="HTML-voorafopgemaaktChar" w:customStyle="1">
    <w:name w:val="HTML - vooraf opgemaakt Char"/>
    <w:basedOn w:val="Standaardalinea-lettertype"/>
    <w:link w:val="HTML-voorafopgemaak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486AF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486AF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86AFC"/>
    <w:pPr>
      <w:spacing w:after="100"/>
      <w:ind w:left="48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86AFC"/>
    <w:pPr>
      <w:spacing w:after="100"/>
      <w:ind w:left="72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86AFC"/>
    <w:pPr>
      <w:spacing w:after="100"/>
      <w:ind w:left="96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86AFC"/>
    <w:pPr>
      <w:spacing w:after="100"/>
      <w:ind w:left="12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86AFC"/>
    <w:pPr>
      <w:spacing w:after="100"/>
      <w:ind w:left="144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86AFC"/>
    <w:pPr>
      <w:spacing w:after="100"/>
      <w:ind w:left="168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86AFC"/>
    <w:pPr>
      <w:spacing w:after="100"/>
      <w:ind w:left="1920"/>
    </w:p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486AFC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486AFC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9F39A" w:themeColor="accent1" w:sz="8" w:space="0"/>
        <w:bottom w:val="single" w:color="29F39A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9F39A" w:themeColor="accent1" w:sz="8" w:space="0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color="29F39A" w:themeColor="accent1" w:sz="8" w:space="0"/>
          <w:bottom w:val="single" w:color="29F39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9F39A" w:themeColor="accent1" w:sz="8" w:space="0"/>
          <w:bottom w:val="single" w:color="29F39A" w:themeColor="accent1" w:sz="8" w:space="0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3A537" w:themeColor="accent2" w:sz="8" w:space="0"/>
        <w:bottom w:val="single" w:color="63A53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3A537" w:themeColor="accent2" w:sz="8" w:space="0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color="63A537" w:themeColor="accent2" w:sz="8" w:space="0"/>
          <w:bottom w:val="single" w:color="63A53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3A537" w:themeColor="accent2" w:sz="8" w:space="0"/>
          <w:bottom w:val="single" w:color="63A537" w:themeColor="accent2" w:sz="8" w:space="0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F8E5F" w:themeColor="accent3" w:sz="8" w:space="0"/>
        <w:bottom w:val="single" w:color="2F8E5F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F8E5F" w:themeColor="accent3" w:sz="8" w:space="0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color="2F8E5F" w:themeColor="accent3" w:sz="8" w:space="0"/>
          <w:bottom w:val="single" w:color="2F8E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F8E5F" w:themeColor="accent3" w:sz="8" w:space="0"/>
          <w:bottom w:val="single" w:color="2F8E5F" w:themeColor="accent3" w:sz="8" w:space="0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C1A3" w:themeColor="accent4" w:sz="8" w:space="0"/>
        <w:bottom w:val="single" w:color="44C1A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C1A3" w:themeColor="accent4" w:sz="8" w:space="0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color="44C1A3" w:themeColor="accent4" w:sz="8" w:space="0"/>
          <w:bottom w:val="single" w:color="44C1A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C1A3" w:themeColor="accent4" w:sz="8" w:space="0"/>
          <w:bottom w:val="single" w:color="44C1A3" w:themeColor="accent4" w:sz="8" w:space="0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B3CF" w:themeColor="accent5" w:sz="8" w:space="0"/>
        <w:bottom w:val="single" w:color="4EB3C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EB3CF" w:themeColor="accent5" w:sz="8" w:space="0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color="4EB3CF" w:themeColor="accent5" w:sz="8" w:space="0"/>
          <w:bottom w:val="single" w:color="4EB3C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EB3CF" w:themeColor="accent5" w:sz="8" w:space="0"/>
          <w:bottom w:val="single" w:color="4EB3CF" w:themeColor="accent5" w:sz="8" w:space="0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BB4E3" w:themeColor="accent6" w:sz="8" w:space="0"/>
        <w:bottom w:val="single" w:color="0BB4E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BB4E3" w:themeColor="accent6" w:sz="8" w:space="0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color="0BB4E3" w:themeColor="accent6" w:sz="8" w:space="0"/>
          <w:bottom w:val="single" w:color="0BB4E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BB4E3" w:themeColor="accent6" w:sz="8" w:space="0"/>
          <w:bottom w:val="single" w:color="0BB4E3" w:themeColor="accent6" w:sz="8" w:space="0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F39A" w:themeColor="accent1" w:sz="8" w:space="0"/>
        <w:left w:val="single" w:color="29F39A" w:themeColor="accent1" w:sz="8" w:space="0"/>
        <w:bottom w:val="single" w:color="29F39A" w:themeColor="accent1" w:sz="8" w:space="0"/>
        <w:right w:val="single" w:color="29F39A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9F39A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9F39A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9F39A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3A537" w:themeColor="accent2" w:sz="8" w:space="0"/>
        <w:left w:val="single" w:color="63A537" w:themeColor="accent2" w:sz="8" w:space="0"/>
        <w:bottom w:val="single" w:color="63A537" w:themeColor="accent2" w:sz="8" w:space="0"/>
        <w:right w:val="single" w:color="63A53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3A53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3A53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3A53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F8E5F" w:themeColor="accent3" w:sz="8" w:space="0"/>
        <w:left w:val="single" w:color="2F8E5F" w:themeColor="accent3" w:sz="8" w:space="0"/>
        <w:bottom w:val="single" w:color="2F8E5F" w:themeColor="accent3" w:sz="8" w:space="0"/>
        <w:right w:val="single" w:color="2F8E5F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F8E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F8E5F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F8E5F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C1A3" w:themeColor="accent4" w:sz="8" w:space="0"/>
        <w:left w:val="single" w:color="44C1A3" w:themeColor="accent4" w:sz="8" w:space="0"/>
        <w:bottom w:val="single" w:color="44C1A3" w:themeColor="accent4" w:sz="8" w:space="0"/>
        <w:right w:val="single" w:color="44C1A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C1A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C1A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C1A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B3CF" w:themeColor="accent5" w:sz="8" w:space="0"/>
        <w:left w:val="single" w:color="4EB3CF" w:themeColor="accent5" w:sz="8" w:space="0"/>
        <w:bottom w:val="single" w:color="4EB3CF" w:themeColor="accent5" w:sz="8" w:space="0"/>
        <w:right w:val="single" w:color="4EB3C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EB3C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EB3C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EB3C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BB4E3" w:themeColor="accent6" w:sz="8" w:space="0"/>
        <w:left w:val="single" w:color="0BB4E3" w:themeColor="accent6" w:sz="8" w:space="0"/>
        <w:bottom w:val="single" w:color="0BB4E3" w:themeColor="accent6" w:sz="8" w:space="0"/>
        <w:right w:val="single" w:color="0BB4E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BB4E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BB4E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BB4E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5EF6B2" w:themeColor="accent1" w:themeTint="BF" w:sz="8" w:space="0"/>
        <w:left w:val="single" w:color="5EF6B2" w:themeColor="accent1" w:themeTint="BF" w:sz="8" w:space="0"/>
        <w:bottom w:val="single" w:color="5EF6B2" w:themeColor="accent1" w:themeTint="BF" w:sz="8" w:space="0"/>
        <w:right w:val="single" w:color="5EF6B2" w:themeColor="accent1" w:themeTint="BF" w:sz="8" w:space="0"/>
        <w:insideH w:val="single" w:color="5EF6B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EF6B2" w:themeColor="accent1" w:themeTint="BF" w:sz="8" w:space="0"/>
          <w:left w:val="single" w:color="5EF6B2" w:themeColor="accent1" w:themeTint="BF" w:sz="8" w:space="0"/>
          <w:bottom w:val="single" w:color="5EF6B2" w:themeColor="accent1" w:themeTint="BF" w:sz="8" w:space="0"/>
          <w:right w:val="single" w:color="5EF6B2" w:themeColor="accent1" w:themeTint="BF" w:sz="8" w:space="0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EF6B2" w:themeColor="accent1" w:themeTint="BF" w:sz="6" w:space="0"/>
          <w:left w:val="single" w:color="5EF6B2" w:themeColor="accent1" w:themeTint="BF" w:sz="8" w:space="0"/>
          <w:bottom w:val="single" w:color="5EF6B2" w:themeColor="accent1" w:themeTint="BF" w:sz="8" w:space="0"/>
          <w:right w:val="single" w:color="5EF6B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87C85C" w:themeColor="accent2" w:themeTint="BF" w:sz="8" w:space="0"/>
        <w:left w:val="single" w:color="87C85C" w:themeColor="accent2" w:themeTint="BF" w:sz="8" w:space="0"/>
        <w:bottom w:val="single" w:color="87C85C" w:themeColor="accent2" w:themeTint="BF" w:sz="8" w:space="0"/>
        <w:right w:val="single" w:color="87C85C" w:themeColor="accent2" w:themeTint="BF" w:sz="8" w:space="0"/>
        <w:insideH w:val="single" w:color="87C85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C85C" w:themeColor="accent2" w:themeTint="BF" w:sz="8" w:space="0"/>
          <w:left w:val="single" w:color="87C85C" w:themeColor="accent2" w:themeTint="BF" w:sz="8" w:space="0"/>
          <w:bottom w:val="single" w:color="87C85C" w:themeColor="accent2" w:themeTint="BF" w:sz="8" w:space="0"/>
          <w:right w:val="single" w:color="87C85C" w:themeColor="accent2" w:themeTint="BF" w:sz="8" w:space="0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C85C" w:themeColor="accent2" w:themeTint="BF" w:sz="6" w:space="0"/>
          <w:left w:val="single" w:color="87C85C" w:themeColor="accent2" w:themeTint="BF" w:sz="8" w:space="0"/>
          <w:bottom w:val="single" w:color="87C85C" w:themeColor="accent2" w:themeTint="BF" w:sz="8" w:space="0"/>
          <w:right w:val="single" w:color="87C85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AC386" w:themeColor="accent3" w:themeTint="BF" w:sz="8" w:space="0"/>
        <w:left w:val="single" w:color="4AC386" w:themeColor="accent3" w:themeTint="BF" w:sz="8" w:space="0"/>
        <w:bottom w:val="single" w:color="4AC386" w:themeColor="accent3" w:themeTint="BF" w:sz="8" w:space="0"/>
        <w:right w:val="single" w:color="4AC386" w:themeColor="accent3" w:themeTint="BF" w:sz="8" w:space="0"/>
        <w:insideH w:val="single" w:color="4AC38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AC386" w:themeColor="accent3" w:themeTint="BF" w:sz="8" w:space="0"/>
          <w:left w:val="single" w:color="4AC386" w:themeColor="accent3" w:themeTint="BF" w:sz="8" w:space="0"/>
          <w:bottom w:val="single" w:color="4AC386" w:themeColor="accent3" w:themeTint="BF" w:sz="8" w:space="0"/>
          <w:right w:val="single" w:color="4AC386" w:themeColor="accent3" w:themeTint="BF" w:sz="8" w:space="0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C386" w:themeColor="accent3" w:themeTint="BF" w:sz="6" w:space="0"/>
          <w:left w:val="single" w:color="4AC386" w:themeColor="accent3" w:themeTint="BF" w:sz="8" w:space="0"/>
          <w:bottom w:val="single" w:color="4AC386" w:themeColor="accent3" w:themeTint="BF" w:sz="8" w:space="0"/>
          <w:right w:val="single" w:color="4AC38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72D0B9" w:themeColor="accent4" w:themeTint="BF" w:sz="8" w:space="0"/>
        <w:left w:val="single" w:color="72D0B9" w:themeColor="accent4" w:themeTint="BF" w:sz="8" w:space="0"/>
        <w:bottom w:val="single" w:color="72D0B9" w:themeColor="accent4" w:themeTint="BF" w:sz="8" w:space="0"/>
        <w:right w:val="single" w:color="72D0B9" w:themeColor="accent4" w:themeTint="BF" w:sz="8" w:space="0"/>
        <w:insideH w:val="single" w:color="72D0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D0B9" w:themeColor="accent4" w:themeTint="BF" w:sz="8" w:space="0"/>
          <w:left w:val="single" w:color="72D0B9" w:themeColor="accent4" w:themeTint="BF" w:sz="8" w:space="0"/>
          <w:bottom w:val="single" w:color="72D0B9" w:themeColor="accent4" w:themeTint="BF" w:sz="8" w:space="0"/>
          <w:right w:val="single" w:color="72D0B9" w:themeColor="accent4" w:themeTint="BF" w:sz="8" w:space="0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D0B9" w:themeColor="accent4" w:themeTint="BF" w:sz="6" w:space="0"/>
          <w:left w:val="single" w:color="72D0B9" w:themeColor="accent4" w:themeTint="BF" w:sz="8" w:space="0"/>
          <w:bottom w:val="single" w:color="72D0B9" w:themeColor="accent4" w:themeTint="BF" w:sz="8" w:space="0"/>
          <w:right w:val="single" w:color="72D0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7AC5DB" w:themeColor="accent5" w:themeTint="BF" w:sz="8" w:space="0"/>
        <w:left w:val="single" w:color="7AC5DB" w:themeColor="accent5" w:themeTint="BF" w:sz="8" w:space="0"/>
        <w:bottom w:val="single" w:color="7AC5DB" w:themeColor="accent5" w:themeTint="BF" w:sz="8" w:space="0"/>
        <w:right w:val="single" w:color="7AC5DB" w:themeColor="accent5" w:themeTint="BF" w:sz="8" w:space="0"/>
        <w:insideH w:val="single" w:color="7AC5D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AC5DB" w:themeColor="accent5" w:themeTint="BF" w:sz="8" w:space="0"/>
          <w:left w:val="single" w:color="7AC5DB" w:themeColor="accent5" w:themeTint="BF" w:sz="8" w:space="0"/>
          <w:bottom w:val="single" w:color="7AC5DB" w:themeColor="accent5" w:themeTint="BF" w:sz="8" w:space="0"/>
          <w:right w:val="single" w:color="7AC5DB" w:themeColor="accent5" w:themeTint="BF" w:sz="8" w:space="0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AC5DB" w:themeColor="accent5" w:themeTint="BF" w:sz="6" w:space="0"/>
          <w:left w:val="single" w:color="7AC5DB" w:themeColor="accent5" w:themeTint="BF" w:sz="8" w:space="0"/>
          <w:bottom w:val="single" w:color="7AC5DB" w:themeColor="accent5" w:themeTint="BF" w:sz="8" w:space="0"/>
          <w:right w:val="single" w:color="7AC5D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3CCCF5" w:themeColor="accent6" w:themeTint="BF" w:sz="8" w:space="0"/>
        <w:left w:val="single" w:color="3CCCF5" w:themeColor="accent6" w:themeTint="BF" w:sz="8" w:space="0"/>
        <w:bottom w:val="single" w:color="3CCCF5" w:themeColor="accent6" w:themeTint="BF" w:sz="8" w:space="0"/>
        <w:right w:val="single" w:color="3CCCF5" w:themeColor="accent6" w:themeTint="BF" w:sz="8" w:space="0"/>
        <w:insideH w:val="single" w:color="3CCC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CF5" w:themeColor="accent6" w:themeTint="BF" w:sz="8" w:space="0"/>
          <w:left w:val="single" w:color="3CCCF5" w:themeColor="accent6" w:themeTint="BF" w:sz="8" w:space="0"/>
          <w:bottom w:val="single" w:color="3CCCF5" w:themeColor="accent6" w:themeTint="BF" w:sz="8" w:space="0"/>
          <w:right w:val="single" w:color="3CCCF5" w:themeColor="accent6" w:themeTint="BF" w:sz="8" w:space="0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CF5" w:themeColor="accent6" w:themeTint="BF" w:sz="6" w:space="0"/>
          <w:left w:val="single" w:color="3CCCF5" w:themeColor="accent6" w:themeTint="BF" w:sz="8" w:space="0"/>
          <w:bottom w:val="single" w:color="3CCCF5" w:themeColor="accent6" w:themeTint="BF" w:sz="8" w:space="0"/>
          <w:right w:val="single" w:color="3CCC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5EF6B2" w:themeColor="accent1" w:themeTint="BF" w:sz="8" w:space="0"/>
        <w:left w:val="single" w:color="5EF6B2" w:themeColor="accent1" w:themeTint="BF" w:sz="8" w:space="0"/>
        <w:bottom w:val="single" w:color="5EF6B2" w:themeColor="accent1" w:themeTint="BF" w:sz="8" w:space="0"/>
        <w:right w:val="single" w:color="5EF6B2" w:themeColor="accent1" w:themeTint="BF" w:sz="8" w:space="0"/>
        <w:insideH w:val="single" w:color="5EF6B2" w:themeColor="accent1" w:themeTint="BF" w:sz="8" w:space="0"/>
        <w:insideV w:val="single" w:color="5EF6B2" w:themeColor="accent1" w:themeTint="BF" w:sz="8" w:space="0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EF6B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87C85C" w:themeColor="accent2" w:themeTint="BF" w:sz="8" w:space="0"/>
        <w:left w:val="single" w:color="87C85C" w:themeColor="accent2" w:themeTint="BF" w:sz="8" w:space="0"/>
        <w:bottom w:val="single" w:color="87C85C" w:themeColor="accent2" w:themeTint="BF" w:sz="8" w:space="0"/>
        <w:right w:val="single" w:color="87C85C" w:themeColor="accent2" w:themeTint="BF" w:sz="8" w:space="0"/>
        <w:insideH w:val="single" w:color="87C85C" w:themeColor="accent2" w:themeTint="BF" w:sz="8" w:space="0"/>
        <w:insideV w:val="single" w:color="87C85C" w:themeColor="accent2" w:themeTint="BF" w:sz="8" w:space="0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C85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AC386" w:themeColor="accent3" w:themeTint="BF" w:sz="8" w:space="0"/>
        <w:left w:val="single" w:color="4AC386" w:themeColor="accent3" w:themeTint="BF" w:sz="8" w:space="0"/>
        <w:bottom w:val="single" w:color="4AC386" w:themeColor="accent3" w:themeTint="BF" w:sz="8" w:space="0"/>
        <w:right w:val="single" w:color="4AC386" w:themeColor="accent3" w:themeTint="BF" w:sz="8" w:space="0"/>
        <w:insideH w:val="single" w:color="4AC386" w:themeColor="accent3" w:themeTint="BF" w:sz="8" w:space="0"/>
        <w:insideV w:val="single" w:color="4AC386" w:themeColor="accent3" w:themeTint="BF" w:sz="8" w:space="0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AC38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72D0B9" w:themeColor="accent4" w:themeTint="BF" w:sz="8" w:space="0"/>
        <w:left w:val="single" w:color="72D0B9" w:themeColor="accent4" w:themeTint="BF" w:sz="8" w:space="0"/>
        <w:bottom w:val="single" w:color="72D0B9" w:themeColor="accent4" w:themeTint="BF" w:sz="8" w:space="0"/>
        <w:right w:val="single" w:color="72D0B9" w:themeColor="accent4" w:themeTint="BF" w:sz="8" w:space="0"/>
        <w:insideH w:val="single" w:color="72D0B9" w:themeColor="accent4" w:themeTint="BF" w:sz="8" w:space="0"/>
        <w:insideV w:val="single" w:color="72D0B9" w:themeColor="accent4" w:themeTint="BF" w:sz="8" w:space="0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D0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7AC5DB" w:themeColor="accent5" w:themeTint="BF" w:sz="8" w:space="0"/>
        <w:left w:val="single" w:color="7AC5DB" w:themeColor="accent5" w:themeTint="BF" w:sz="8" w:space="0"/>
        <w:bottom w:val="single" w:color="7AC5DB" w:themeColor="accent5" w:themeTint="BF" w:sz="8" w:space="0"/>
        <w:right w:val="single" w:color="7AC5DB" w:themeColor="accent5" w:themeTint="BF" w:sz="8" w:space="0"/>
        <w:insideH w:val="single" w:color="7AC5DB" w:themeColor="accent5" w:themeTint="BF" w:sz="8" w:space="0"/>
        <w:insideV w:val="single" w:color="7AC5DB" w:themeColor="accent5" w:themeTint="BF" w:sz="8" w:space="0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AC5D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3CCCF5" w:themeColor="accent6" w:themeTint="BF" w:sz="8" w:space="0"/>
        <w:left w:val="single" w:color="3CCCF5" w:themeColor="accent6" w:themeTint="BF" w:sz="8" w:space="0"/>
        <w:bottom w:val="single" w:color="3CCCF5" w:themeColor="accent6" w:themeTint="BF" w:sz="8" w:space="0"/>
        <w:right w:val="single" w:color="3CCCF5" w:themeColor="accent6" w:themeTint="BF" w:sz="8" w:space="0"/>
        <w:insideH w:val="single" w:color="3CCCF5" w:themeColor="accent6" w:themeTint="BF" w:sz="8" w:space="0"/>
        <w:insideV w:val="single" w:color="3CCCF5" w:themeColor="accent6" w:themeTint="BF" w:sz="8" w:space="0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C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F39A" w:themeColor="accent1" w:sz="8" w:space="0"/>
        <w:left w:val="single" w:color="29F39A" w:themeColor="accent1" w:sz="8" w:space="0"/>
        <w:bottom w:val="single" w:color="29F39A" w:themeColor="accent1" w:sz="8" w:space="0"/>
        <w:right w:val="single" w:color="29F39A" w:themeColor="accent1" w:sz="8" w:space="0"/>
        <w:insideH w:val="single" w:color="29F39A" w:themeColor="accent1" w:sz="8" w:space="0"/>
        <w:insideV w:val="single" w:color="29F39A" w:themeColor="accent1" w:sz="8" w:space="0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color="29F39A" w:themeColor="accent1" w:sz="6" w:space="0"/>
          <w:insideV w:val="single" w:color="29F39A" w:themeColor="accent1" w:sz="6" w:space="0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3A537" w:themeColor="accent2" w:sz="8" w:space="0"/>
        <w:left w:val="single" w:color="63A537" w:themeColor="accent2" w:sz="8" w:space="0"/>
        <w:bottom w:val="single" w:color="63A537" w:themeColor="accent2" w:sz="8" w:space="0"/>
        <w:right w:val="single" w:color="63A537" w:themeColor="accent2" w:sz="8" w:space="0"/>
        <w:insideH w:val="single" w:color="63A537" w:themeColor="accent2" w:sz="8" w:space="0"/>
        <w:insideV w:val="single" w:color="63A537" w:themeColor="accent2" w:sz="8" w:space="0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color="63A537" w:themeColor="accent2" w:sz="6" w:space="0"/>
          <w:insideV w:val="single" w:color="63A537" w:themeColor="accent2" w:sz="6" w:space="0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F8E5F" w:themeColor="accent3" w:sz="8" w:space="0"/>
        <w:left w:val="single" w:color="2F8E5F" w:themeColor="accent3" w:sz="8" w:space="0"/>
        <w:bottom w:val="single" w:color="2F8E5F" w:themeColor="accent3" w:sz="8" w:space="0"/>
        <w:right w:val="single" w:color="2F8E5F" w:themeColor="accent3" w:sz="8" w:space="0"/>
        <w:insideH w:val="single" w:color="2F8E5F" w:themeColor="accent3" w:sz="8" w:space="0"/>
        <w:insideV w:val="single" w:color="2F8E5F" w:themeColor="accent3" w:sz="8" w:space="0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color="2F8E5F" w:themeColor="accent3" w:sz="6" w:space="0"/>
          <w:insideV w:val="single" w:color="2F8E5F" w:themeColor="accent3" w:sz="6" w:space="0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C1A3" w:themeColor="accent4" w:sz="8" w:space="0"/>
        <w:left w:val="single" w:color="44C1A3" w:themeColor="accent4" w:sz="8" w:space="0"/>
        <w:bottom w:val="single" w:color="44C1A3" w:themeColor="accent4" w:sz="8" w:space="0"/>
        <w:right w:val="single" w:color="44C1A3" w:themeColor="accent4" w:sz="8" w:space="0"/>
        <w:insideH w:val="single" w:color="44C1A3" w:themeColor="accent4" w:sz="8" w:space="0"/>
        <w:insideV w:val="single" w:color="44C1A3" w:themeColor="accent4" w:sz="8" w:space="0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color="44C1A3" w:themeColor="accent4" w:sz="6" w:space="0"/>
          <w:insideV w:val="single" w:color="44C1A3" w:themeColor="accent4" w:sz="6" w:space="0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EB3CF" w:themeColor="accent5" w:sz="8" w:space="0"/>
        <w:left w:val="single" w:color="4EB3CF" w:themeColor="accent5" w:sz="8" w:space="0"/>
        <w:bottom w:val="single" w:color="4EB3CF" w:themeColor="accent5" w:sz="8" w:space="0"/>
        <w:right w:val="single" w:color="4EB3CF" w:themeColor="accent5" w:sz="8" w:space="0"/>
        <w:insideH w:val="single" w:color="4EB3CF" w:themeColor="accent5" w:sz="8" w:space="0"/>
        <w:insideV w:val="single" w:color="4EB3CF" w:themeColor="accent5" w:sz="8" w:space="0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color="4EB3CF" w:themeColor="accent5" w:sz="6" w:space="0"/>
          <w:insideV w:val="single" w:color="4EB3CF" w:themeColor="accent5" w:sz="6" w:space="0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BB4E3" w:themeColor="accent6" w:sz="8" w:space="0"/>
        <w:left w:val="single" w:color="0BB4E3" w:themeColor="accent6" w:sz="8" w:space="0"/>
        <w:bottom w:val="single" w:color="0BB4E3" w:themeColor="accent6" w:sz="8" w:space="0"/>
        <w:right w:val="single" w:color="0BB4E3" w:themeColor="accent6" w:sz="8" w:space="0"/>
        <w:insideH w:val="single" w:color="0BB4E3" w:themeColor="accent6" w:sz="8" w:space="0"/>
        <w:insideV w:val="single" w:color="0BB4E3" w:themeColor="accent6" w:sz="8" w:space="0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color="0BB4E3" w:themeColor="accent6" w:sz="6" w:space="0"/>
          <w:insideV w:val="single" w:color="0BB4E3" w:themeColor="accent6" w:sz="6" w:space="0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4F9CC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DA92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6D7AF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E0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D8E7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DF8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486AFC"/>
  </w:style>
  <w:style w:type="character" w:styleId="Hashtag">
    <w:name w:val="Hashtag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486AFC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="Franklin Gothic Demi" w:hAnsi="Franklin Gothic Demi" w:eastAsiaTheme="majorEastAsia" w:cstheme="majorBidi"/>
      <w:szCs w:val="24"/>
    </w:rPr>
  </w:style>
  <w:style w:type="character" w:styleId="BerichtkopChar" w:customStyle="1">
    <w:name w:val="Berichtkop Char"/>
    <w:basedOn w:val="Standaardalinea-lettertype"/>
    <w:link w:val="Berichtkop"/>
    <w:uiPriority w:val="99"/>
    <w:semiHidden/>
    <w:rsid w:val="00486AFC"/>
    <w:rPr>
      <w:rFonts w:ascii="Franklin Gothic Demi" w:hAnsi="Franklin Gothic Demi" w:eastAsiaTheme="majorEastAsia" w:cstheme="majorBidi"/>
      <w:sz w:val="24"/>
      <w:szCs w:val="24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486AF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486AFC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486AFC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486AFC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486AFC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486AFC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486AF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486AF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486AF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486AF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486AF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486AFC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486AFC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486AFC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486AFC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486AFC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486AFC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486AFC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486AFC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486AFC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486AFC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486AFC"/>
    <w:pPr>
      <w:numPr>
        <w:numId w:val="10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486AFC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486AFC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486AFC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486AFC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486AFC"/>
    <w:pPr>
      <w:numPr>
        <w:numId w:val="5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486AF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486AFC"/>
  </w:style>
  <w:style w:type="paragraph" w:styleId="Macrotekst">
    <w:name w:val="macro"/>
    <w:link w:val="MacrotekstChar"/>
    <w:uiPriority w:val="99"/>
    <w:semiHidden/>
    <w:unhideWhenUsed/>
    <w:rsid w:val="00486A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styleId="MacrotekstChar" w:customStyle="1">
    <w:name w:val="Macrotekst Char"/>
    <w:basedOn w:val="Standaardalinea-lettertype"/>
    <w:link w:val="Macrotekst"/>
    <w:uiPriority w:val="99"/>
    <w:semiHidden/>
    <w:rsid w:val="00486AFC"/>
    <w:rPr>
      <w:rFonts w:ascii="Consolas" w:hAnsi="Consolas" w:cs="Microsoft Sans Serif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486AFC"/>
    <w:pPr>
      <w:spacing w:line="240" w:lineRule="auto"/>
    </w:pPr>
    <w:rPr>
      <w:rFonts w:ascii="Franklin Gothic Demi" w:hAnsi="Franklin Gothic Demi"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486AFC"/>
    <w:pPr>
      <w:ind w:left="240" w:hanging="24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486AFC"/>
    <w:pPr>
      <w:spacing w:before="120"/>
    </w:pPr>
    <w:rPr>
      <w:rFonts w:ascii="Franklin Gothic Demi" w:hAnsi="Franklin Gothic Demi" w:eastAsiaTheme="majorEastAsia" w:cstheme="majorBidi"/>
      <w:b/>
      <w:bCs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486AF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semiHidden/>
    <w:rsid w:val="00486AFC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adruk">
    <w:name w:val="Emphasis"/>
    <w:basedOn w:val="Standaardalinea-lettertype"/>
    <w:uiPriority w:val="20"/>
    <w:semiHidden/>
    <w:unhideWhenUsed/>
    <w:qFormat/>
    <w:rsid w:val="00486AFC"/>
    <w:rPr>
      <w:rFonts w:ascii="Microsoft Sans Serif" w:hAnsi="Microsoft Sans Serif" w:cs="Microsoft Sans Serif"/>
      <w:i/>
      <w:iCs/>
    </w:rPr>
  </w:style>
  <w:style w:type="table" w:styleId="Kleurrijkelijst">
    <w:name w:val="Colorful List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486AF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486AF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3A53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3A53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3A537" w:themeColor="accent2" w:sz="24" w:space="0"/>
        <w:left w:val="single" w:color="29F39A" w:themeColor="accent1" w:sz="4" w:space="0"/>
        <w:bottom w:val="single" w:color="29F39A" w:themeColor="accent1" w:sz="4" w:space="0"/>
        <w:right w:val="single" w:color="29F39A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3A53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9A15D" w:themeColor="accent1" w:themeShade="99" w:sz="4" w:space="0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3A537" w:themeColor="accent2" w:sz="24" w:space="0"/>
        <w:left w:val="single" w:color="63A537" w:themeColor="accent2" w:sz="4" w:space="0"/>
        <w:bottom w:val="single" w:color="63A537" w:themeColor="accent2" w:sz="4" w:space="0"/>
        <w:right w:val="single" w:color="63A53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3A53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321" w:themeColor="accent2" w:themeShade="99" w:sz="4" w:space="0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C1A3" w:themeColor="accent4" w:sz="24" w:space="0"/>
        <w:left w:val="single" w:color="2F8E5F" w:themeColor="accent3" w:sz="4" w:space="0"/>
        <w:bottom w:val="single" w:color="2F8E5F" w:themeColor="accent3" w:sz="4" w:space="0"/>
        <w:right w:val="single" w:color="2F8E5F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C1A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C5538" w:themeColor="accent3" w:themeShade="99" w:sz="4" w:space="0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F8E5F" w:themeColor="accent3" w:sz="24" w:space="0"/>
        <w:left w:val="single" w:color="44C1A3" w:themeColor="accent4" w:sz="4" w:space="0"/>
        <w:bottom w:val="single" w:color="44C1A3" w:themeColor="accent4" w:sz="4" w:space="0"/>
        <w:right w:val="single" w:color="44C1A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F8E5F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7562" w:themeColor="accent4" w:themeShade="99" w:sz="4" w:space="0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BB4E3" w:themeColor="accent6" w:sz="24" w:space="0"/>
        <w:left w:val="single" w:color="4EB3CF" w:themeColor="accent5" w:sz="4" w:space="0"/>
        <w:bottom w:val="single" w:color="4EB3CF" w:themeColor="accent5" w:sz="4" w:space="0"/>
        <w:right w:val="single" w:color="4EB3C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BB4E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47086" w:themeColor="accent5" w:themeShade="99" w:sz="4" w:space="0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EB3CF" w:themeColor="accent5" w:sz="24" w:space="0"/>
        <w:left w:val="single" w:color="0BB4E3" w:themeColor="accent6" w:sz="4" w:space="0"/>
        <w:bottom w:val="single" w:color="0BB4E3" w:themeColor="accent6" w:sz="4" w:space="0"/>
        <w:right w:val="single" w:color="0BB4E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EB3C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66B88" w:themeColor="accent6" w:themeShade="99" w:sz="4" w:space="0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86AFC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486AFC"/>
    <w:rPr>
      <w:rFonts w:ascii="Microsoft Sans Serif" w:hAnsi="Microsoft Sans Serif" w:cs="Microsoft Sans Serif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86AFC"/>
    <w:pPr>
      <w:spacing w:line="240" w:lineRule="auto"/>
    </w:pPr>
    <w:rPr>
      <w:rFonts w:ascii="Microsoft YaHei UI" w:hAnsi="Microsoft YaHei UI" w:eastAsia="Microsoft YaHei UI"/>
      <w:sz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486AFC"/>
    <w:rPr>
      <w:rFonts w:ascii="Microsoft YaHei UI" w:hAnsi="Microsoft YaHei UI" w:eastAsia="Microsoft YaHei UI" w:cs="Microsoft Sans Serif"/>
    </w:rPr>
  </w:style>
  <w:style w:type="paragraph" w:styleId="Adresenvelop">
    <w:name w:val="envelope address"/>
    <w:basedOn w:val="Standaard"/>
    <w:uiPriority w:val="99"/>
    <w:semiHidden/>
    <w:unhideWhenUsed/>
    <w:rsid w:val="00486AFC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="Franklin Gothic Demi" w:hAnsi="Franklin Gothic Demi" w:eastAsiaTheme="majorEastAsia" w:cstheme="majorBidi"/>
      <w:szCs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86AFC"/>
    <w:pPr>
      <w:spacing w:line="240" w:lineRule="auto"/>
    </w:pPr>
    <w:rPr>
      <w:rFonts w:ascii="Microsoft YaHei UI" w:hAnsi="Microsoft YaHei UI" w:eastAsia="Microsoft YaHei UI"/>
      <w:sz w:val="18"/>
    </w:rPr>
  </w:style>
  <w:style w:type="character" w:styleId="DocumentstructuurChar" w:customStyle="1">
    <w:name w:val="Documentstructuur Char"/>
    <w:basedOn w:val="Standaardalinea-lettertype"/>
    <w:link w:val="Documentstructuur"/>
    <w:uiPriority w:val="99"/>
    <w:semiHidden/>
    <w:rsid w:val="00486AFC"/>
    <w:rPr>
      <w:rFonts w:ascii="Microsoft YaHei UI" w:hAnsi="Microsoft YaHei UI" w:eastAsia="Microsoft YaHei UI" w:cs="Microsoft Sans Serif"/>
    </w:rPr>
  </w:style>
  <w:style w:type="numbering" w:styleId="Artikelsectie">
    <w:name w:val="Outline List 3"/>
    <w:basedOn w:val="Geenlijst"/>
    <w:uiPriority w:val="99"/>
    <w:semiHidden/>
    <w:unhideWhenUsed/>
    <w:rsid w:val="00486AFC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486AFC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semiHidden/>
    <w:unhideWhenUsed/>
    <w:qFormat/>
    <w:rsid w:val="00486AFC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alweb">
    <w:name w:val="Normal (Web)"/>
    <w:basedOn w:val="Standaard"/>
    <w:uiPriority w:val="99"/>
    <w:semiHidden/>
    <w:unhideWhenUsed/>
    <w:rsid w:val="00486AFC"/>
    <w:rPr>
      <w:rFonts w:ascii="Times New Roman" w:hAnsi="Times New Roman" w:cs="Times New Roman"/>
      <w:szCs w:val="24"/>
    </w:rPr>
  </w:style>
  <w:style w:type="character" w:styleId="Slimmehyperlink">
    <w:name w:val="Smart Hyperlink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u w:val="dotted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486AFC"/>
    <w:pPr>
      <w:spacing w:after="120"/>
    </w:pPr>
  </w:style>
  <w:style w:type="character" w:styleId="PlattetekstChar" w:customStyle="1">
    <w:name w:val="Platte tekst Char"/>
    <w:basedOn w:val="Standaardalinea-lettertype"/>
    <w:link w:val="Plattetekst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486AFC"/>
    <w:pPr>
      <w:spacing w:after="120" w:line="480" w:lineRule="auto"/>
    </w:pPr>
  </w:style>
  <w:style w:type="character" w:styleId="Plattetekst2Char" w:customStyle="1">
    <w:name w:val="Platte tekst 2 Char"/>
    <w:basedOn w:val="Standaardalinea-lettertype"/>
    <w:link w:val="Plattetekst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486AFC"/>
    <w:pPr>
      <w:spacing w:after="120"/>
    </w:pPr>
    <w:rPr>
      <w:sz w:val="16"/>
      <w:szCs w:val="16"/>
    </w:rPr>
  </w:style>
  <w:style w:type="character" w:styleId="Plattetekst3Char" w:customStyle="1">
    <w:name w:val="Platte tekst 3 Char"/>
    <w:basedOn w:val="Standaardalinea-lettertype"/>
    <w:link w:val="Plattetekst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486AFC"/>
    <w:pPr>
      <w:spacing w:after="120"/>
      <w:ind w:left="360"/>
    </w:pPr>
  </w:style>
  <w:style w:type="character" w:styleId="PlattetekstinspringenChar" w:customStyle="1">
    <w:name w:val="Platte tekst inspringen Char"/>
    <w:basedOn w:val="Standaardalinea-lettertype"/>
    <w:link w:val="Plattetekstinspringen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486AFC"/>
    <w:pPr>
      <w:spacing w:after="120" w:line="480" w:lineRule="auto"/>
      <w:ind w:left="360"/>
    </w:pPr>
  </w:style>
  <w:style w:type="character" w:styleId="Plattetekstinspringen2Char" w:customStyle="1">
    <w:name w:val="Platte tekst inspringen 2 Char"/>
    <w:basedOn w:val="Standaardalinea-lettertype"/>
    <w:link w:val="Plattetekstinspringen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486AFC"/>
    <w:pPr>
      <w:spacing w:after="120"/>
      <w:ind w:left="360"/>
    </w:pPr>
    <w:rPr>
      <w:sz w:val="16"/>
      <w:szCs w:val="16"/>
    </w:rPr>
  </w:style>
  <w:style w:type="character" w:styleId="Plattetekstinspringen3Char" w:customStyle="1">
    <w:name w:val="Platte tekst inspringen 3 Char"/>
    <w:basedOn w:val="Standaardalinea-lettertype"/>
    <w:link w:val="Plattetekstinspringen3"/>
    <w:uiPriority w:val="99"/>
    <w:semiHidden/>
    <w:rsid w:val="00486AFC"/>
    <w:rPr>
      <w:rFonts w:ascii="Microsoft Sans Serif" w:hAnsi="Microsoft Sans Serif" w:cs="Microsoft Sans Serif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486AFC"/>
    <w:pPr>
      <w:spacing w:after="0"/>
      <w:ind w:firstLine="360"/>
    </w:pPr>
  </w:style>
  <w:style w:type="character" w:styleId="PlatteteksteersteinspringingChar" w:customStyle="1">
    <w:name w:val="Platte tekst eerste inspringing Char"/>
    <w:basedOn w:val="PlattetekstChar"/>
    <w:link w:val="Platteteksteersteinspring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486AFC"/>
    <w:pPr>
      <w:spacing w:after="0"/>
      <w:ind w:firstLine="360"/>
    </w:pPr>
  </w:style>
  <w:style w:type="character" w:styleId="Platteteksteersteinspringing2Char" w:customStyle="1">
    <w:name w:val="Platte tekst eerste inspringing 2 Char"/>
    <w:basedOn w:val="PlattetekstinspringenChar"/>
    <w:link w:val="Platteteksteersteinspringing2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Standaardinspringing">
    <w:name w:val="Normal Indent"/>
    <w:basedOn w:val="Standaard"/>
    <w:uiPriority w:val="99"/>
    <w:semiHidden/>
    <w:unhideWhenUsed/>
    <w:rsid w:val="00486AFC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486AFC"/>
    <w:pPr>
      <w:spacing w:line="240" w:lineRule="auto"/>
    </w:pPr>
  </w:style>
  <w:style w:type="character" w:styleId="NotitiekopChar" w:customStyle="1">
    <w:name w:val="Notitiekop Char"/>
    <w:basedOn w:val="Standaardalinea-lettertype"/>
    <w:link w:val="Notitiekop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igentijdsetabel">
    <w:name w:val="Table Contemporary"/>
    <w:basedOn w:val="Standaardtabel"/>
    <w:uiPriority w:val="99"/>
    <w:semiHidden/>
    <w:unhideWhenUsed/>
    <w:rsid w:val="00486AF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29F39A" w:themeColor="accent1" w:sz="8" w:space="0"/>
        <w:left w:val="single" w:color="29F39A" w:themeColor="accent1" w:sz="8" w:space="0"/>
        <w:bottom w:val="single" w:color="29F39A" w:themeColor="accent1" w:sz="8" w:space="0"/>
        <w:right w:val="single" w:color="29F39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9F39A" w:themeColor="accent1" w:sz="6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9F39A" w:themeColor="accent1" w:sz="8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</w:tcBorders>
      </w:tcPr>
    </w:tblStylePr>
    <w:tblStylePr w:type="band1Horz">
      <w:tblPr/>
      <w:tcPr>
        <w:tcBorders>
          <w:top w:val="single" w:color="29F39A" w:themeColor="accent1" w:sz="8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63A537" w:themeColor="accent2" w:sz="8" w:space="0"/>
        <w:left w:val="single" w:color="63A537" w:themeColor="accent2" w:sz="8" w:space="0"/>
        <w:bottom w:val="single" w:color="63A537" w:themeColor="accent2" w:sz="8" w:space="0"/>
        <w:right w:val="single" w:color="63A53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3A537" w:themeColor="accent2" w:sz="6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3A537" w:themeColor="accent2" w:sz="8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</w:tcBorders>
      </w:tcPr>
    </w:tblStylePr>
    <w:tblStylePr w:type="band1Horz">
      <w:tblPr/>
      <w:tcPr>
        <w:tcBorders>
          <w:top w:val="single" w:color="63A537" w:themeColor="accent2" w:sz="8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2F8E5F" w:themeColor="accent3" w:sz="8" w:space="0"/>
        <w:left w:val="single" w:color="2F8E5F" w:themeColor="accent3" w:sz="8" w:space="0"/>
        <w:bottom w:val="single" w:color="2F8E5F" w:themeColor="accent3" w:sz="8" w:space="0"/>
        <w:right w:val="single" w:color="2F8E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F8E5F" w:themeColor="accent3" w:sz="6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F8E5F" w:themeColor="accent3" w:sz="8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</w:tcBorders>
      </w:tcPr>
    </w:tblStylePr>
    <w:tblStylePr w:type="band1Horz">
      <w:tblPr/>
      <w:tcPr>
        <w:tcBorders>
          <w:top w:val="single" w:color="2F8E5F" w:themeColor="accent3" w:sz="8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4C1A3" w:themeColor="accent4" w:sz="8" w:space="0"/>
        <w:left w:val="single" w:color="44C1A3" w:themeColor="accent4" w:sz="8" w:space="0"/>
        <w:bottom w:val="single" w:color="44C1A3" w:themeColor="accent4" w:sz="8" w:space="0"/>
        <w:right w:val="single" w:color="44C1A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C1A3" w:themeColor="accent4" w:sz="6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C1A3" w:themeColor="accent4" w:sz="8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</w:tcBorders>
      </w:tcPr>
    </w:tblStylePr>
    <w:tblStylePr w:type="band1Horz">
      <w:tblPr/>
      <w:tcPr>
        <w:tcBorders>
          <w:top w:val="single" w:color="44C1A3" w:themeColor="accent4" w:sz="8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EB3CF" w:themeColor="accent5" w:sz="8" w:space="0"/>
        <w:left w:val="single" w:color="4EB3CF" w:themeColor="accent5" w:sz="8" w:space="0"/>
        <w:bottom w:val="single" w:color="4EB3CF" w:themeColor="accent5" w:sz="8" w:space="0"/>
        <w:right w:val="single" w:color="4EB3C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B3CF" w:themeColor="accent5" w:sz="6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EB3CF" w:themeColor="accent5" w:sz="8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</w:tcBorders>
      </w:tcPr>
    </w:tblStylePr>
    <w:tblStylePr w:type="band1Horz">
      <w:tblPr/>
      <w:tcPr>
        <w:tcBorders>
          <w:top w:val="single" w:color="4EB3CF" w:themeColor="accent5" w:sz="8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0BB4E3" w:themeColor="accent6" w:sz="8" w:space="0"/>
        <w:left w:val="single" w:color="0BB4E3" w:themeColor="accent6" w:sz="8" w:space="0"/>
        <w:bottom w:val="single" w:color="0BB4E3" w:themeColor="accent6" w:sz="8" w:space="0"/>
        <w:right w:val="single" w:color="0BB4E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BB4E3" w:themeColor="accent6" w:sz="6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BB4E3" w:themeColor="accent6" w:sz="8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</w:tcBorders>
      </w:tcPr>
    </w:tblStylePr>
    <w:tblStylePr w:type="band1Horz">
      <w:tblPr/>
      <w:tcPr>
        <w:tcBorders>
          <w:top w:val="single" w:color="0BB4E3" w:themeColor="accent6" w:sz="8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486AFC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color="29F39A" w:themeColor="accent1" w:sz="8" w:space="0"/>
        <w:bottom w:val="single" w:color="29F39A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9F39A" w:themeColor="accent1" w:sz="8" w:space="0"/>
          <w:left w:val="nil"/>
          <w:bottom w:val="single" w:color="29F39A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9F39A" w:themeColor="accent1" w:sz="8" w:space="0"/>
          <w:left w:val="nil"/>
          <w:bottom w:val="single" w:color="29F39A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color="63A537" w:themeColor="accent2" w:sz="8" w:space="0"/>
        <w:bottom w:val="single" w:color="63A53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3A537" w:themeColor="accent2" w:sz="8" w:space="0"/>
          <w:left w:val="nil"/>
          <w:bottom w:val="single" w:color="63A53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3A537" w:themeColor="accent2" w:sz="8" w:space="0"/>
          <w:left w:val="nil"/>
          <w:bottom w:val="single" w:color="63A53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color="2F8E5F" w:themeColor="accent3" w:sz="8" w:space="0"/>
        <w:bottom w:val="single" w:color="2F8E5F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F8E5F" w:themeColor="accent3" w:sz="8" w:space="0"/>
          <w:left w:val="nil"/>
          <w:bottom w:val="single" w:color="2F8E5F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F8E5F" w:themeColor="accent3" w:sz="8" w:space="0"/>
          <w:left w:val="nil"/>
          <w:bottom w:val="single" w:color="2F8E5F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color="44C1A3" w:themeColor="accent4" w:sz="8" w:space="0"/>
        <w:bottom w:val="single" w:color="44C1A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C1A3" w:themeColor="accent4" w:sz="8" w:space="0"/>
          <w:left w:val="nil"/>
          <w:bottom w:val="single" w:color="44C1A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C1A3" w:themeColor="accent4" w:sz="8" w:space="0"/>
          <w:left w:val="nil"/>
          <w:bottom w:val="single" w:color="44C1A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color="4EB3CF" w:themeColor="accent5" w:sz="8" w:space="0"/>
        <w:bottom w:val="single" w:color="4EB3C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EB3CF" w:themeColor="accent5" w:sz="8" w:space="0"/>
          <w:left w:val="nil"/>
          <w:bottom w:val="single" w:color="4EB3C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EB3CF" w:themeColor="accent5" w:sz="8" w:space="0"/>
          <w:left w:val="nil"/>
          <w:bottom w:val="single" w:color="4EB3C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color="0BB4E3" w:themeColor="accent6" w:sz="8" w:space="0"/>
        <w:bottom w:val="single" w:color="0BB4E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BB4E3" w:themeColor="accent6" w:sz="8" w:space="0"/>
          <w:left w:val="nil"/>
          <w:bottom w:val="single" w:color="0BB4E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BB4E3" w:themeColor="accent6" w:sz="8" w:space="0"/>
          <w:left w:val="nil"/>
          <w:bottom w:val="single" w:color="0BB4E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29F39A" w:themeColor="accent1" w:sz="8" w:space="0"/>
        <w:left w:val="single" w:color="29F39A" w:themeColor="accent1" w:sz="8" w:space="0"/>
        <w:bottom w:val="single" w:color="29F39A" w:themeColor="accent1" w:sz="8" w:space="0"/>
        <w:right w:val="single" w:color="29F39A" w:themeColor="accent1" w:sz="8" w:space="0"/>
        <w:insideH w:val="single" w:color="29F39A" w:themeColor="accent1" w:sz="8" w:space="0"/>
        <w:insideV w:val="single" w:color="29F39A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F39A" w:themeColor="accent1" w:sz="8" w:space="0"/>
          <w:left w:val="single" w:color="29F39A" w:themeColor="accent1" w:sz="8" w:space="0"/>
          <w:bottom w:val="single" w:color="29F39A" w:themeColor="accent1" w:sz="18" w:space="0"/>
          <w:right w:val="single" w:color="29F39A" w:themeColor="accent1" w:sz="8" w:space="0"/>
          <w:insideH w:val="nil"/>
          <w:insideV w:val="single" w:color="29F39A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9F39A" w:themeColor="accent1" w:sz="6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  <w:insideH w:val="nil"/>
          <w:insideV w:val="single" w:color="29F39A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F39A" w:themeColor="accent1" w:sz="8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</w:tcBorders>
      </w:tcPr>
    </w:tblStylePr>
    <w:tblStylePr w:type="band1Vert">
      <w:tblPr/>
      <w:tcPr>
        <w:tcBorders>
          <w:top w:val="single" w:color="29F39A" w:themeColor="accent1" w:sz="8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color="29F39A" w:themeColor="accent1" w:sz="8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  <w:insideV w:val="single" w:color="29F39A" w:themeColor="accent1" w:sz="8" w:space="0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color="29F39A" w:themeColor="accent1" w:sz="8" w:space="0"/>
          <w:left w:val="single" w:color="29F39A" w:themeColor="accent1" w:sz="8" w:space="0"/>
          <w:bottom w:val="single" w:color="29F39A" w:themeColor="accent1" w:sz="8" w:space="0"/>
          <w:right w:val="single" w:color="29F39A" w:themeColor="accent1" w:sz="8" w:space="0"/>
          <w:insideV w:val="single" w:color="29F39A" w:themeColor="accent1" w:sz="8" w:space="0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63A537" w:themeColor="accent2" w:sz="8" w:space="0"/>
        <w:left w:val="single" w:color="63A537" w:themeColor="accent2" w:sz="8" w:space="0"/>
        <w:bottom w:val="single" w:color="63A537" w:themeColor="accent2" w:sz="8" w:space="0"/>
        <w:right w:val="single" w:color="63A537" w:themeColor="accent2" w:sz="8" w:space="0"/>
        <w:insideH w:val="single" w:color="63A537" w:themeColor="accent2" w:sz="8" w:space="0"/>
        <w:insideV w:val="single" w:color="63A53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3A537" w:themeColor="accent2" w:sz="8" w:space="0"/>
          <w:left w:val="single" w:color="63A537" w:themeColor="accent2" w:sz="8" w:space="0"/>
          <w:bottom w:val="single" w:color="63A537" w:themeColor="accent2" w:sz="18" w:space="0"/>
          <w:right w:val="single" w:color="63A537" w:themeColor="accent2" w:sz="8" w:space="0"/>
          <w:insideH w:val="nil"/>
          <w:insideV w:val="single" w:color="63A53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3A537" w:themeColor="accent2" w:sz="6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  <w:insideH w:val="nil"/>
          <w:insideV w:val="single" w:color="63A53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3A537" w:themeColor="accent2" w:sz="8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</w:tcBorders>
      </w:tcPr>
    </w:tblStylePr>
    <w:tblStylePr w:type="band1Vert">
      <w:tblPr/>
      <w:tcPr>
        <w:tcBorders>
          <w:top w:val="single" w:color="63A537" w:themeColor="accent2" w:sz="8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color="63A537" w:themeColor="accent2" w:sz="8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  <w:insideV w:val="single" w:color="63A537" w:themeColor="accent2" w:sz="8" w:space="0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color="63A537" w:themeColor="accent2" w:sz="8" w:space="0"/>
          <w:left w:val="single" w:color="63A537" w:themeColor="accent2" w:sz="8" w:space="0"/>
          <w:bottom w:val="single" w:color="63A537" w:themeColor="accent2" w:sz="8" w:space="0"/>
          <w:right w:val="single" w:color="63A537" w:themeColor="accent2" w:sz="8" w:space="0"/>
          <w:insideV w:val="single" w:color="63A537" w:themeColor="accent2" w:sz="8" w:space="0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2F8E5F" w:themeColor="accent3" w:sz="8" w:space="0"/>
        <w:left w:val="single" w:color="2F8E5F" w:themeColor="accent3" w:sz="8" w:space="0"/>
        <w:bottom w:val="single" w:color="2F8E5F" w:themeColor="accent3" w:sz="8" w:space="0"/>
        <w:right w:val="single" w:color="2F8E5F" w:themeColor="accent3" w:sz="8" w:space="0"/>
        <w:insideH w:val="single" w:color="2F8E5F" w:themeColor="accent3" w:sz="8" w:space="0"/>
        <w:insideV w:val="single" w:color="2F8E5F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F8E5F" w:themeColor="accent3" w:sz="8" w:space="0"/>
          <w:left w:val="single" w:color="2F8E5F" w:themeColor="accent3" w:sz="8" w:space="0"/>
          <w:bottom w:val="single" w:color="2F8E5F" w:themeColor="accent3" w:sz="18" w:space="0"/>
          <w:right w:val="single" w:color="2F8E5F" w:themeColor="accent3" w:sz="8" w:space="0"/>
          <w:insideH w:val="nil"/>
          <w:insideV w:val="single" w:color="2F8E5F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F8E5F" w:themeColor="accent3" w:sz="6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  <w:insideH w:val="nil"/>
          <w:insideV w:val="single" w:color="2F8E5F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F8E5F" w:themeColor="accent3" w:sz="8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</w:tcBorders>
      </w:tcPr>
    </w:tblStylePr>
    <w:tblStylePr w:type="band1Vert">
      <w:tblPr/>
      <w:tcPr>
        <w:tcBorders>
          <w:top w:val="single" w:color="2F8E5F" w:themeColor="accent3" w:sz="8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color="2F8E5F" w:themeColor="accent3" w:sz="8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  <w:insideV w:val="single" w:color="2F8E5F" w:themeColor="accent3" w:sz="8" w:space="0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color="2F8E5F" w:themeColor="accent3" w:sz="8" w:space="0"/>
          <w:left w:val="single" w:color="2F8E5F" w:themeColor="accent3" w:sz="8" w:space="0"/>
          <w:bottom w:val="single" w:color="2F8E5F" w:themeColor="accent3" w:sz="8" w:space="0"/>
          <w:right w:val="single" w:color="2F8E5F" w:themeColor="accent3" w:sz="8" w:space="0"/>
          <w:insideV w:val="single" w:color="2F8E5F" w:themeColor="accent3" w:sz="8" w:space="0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4C1A3" w:themeColor="accent4" w:sz="8" w:space="0"/>
        <w:left w:val="single" w:color="44C1A3" w:themeColor="accent4" w:sz="8" w:space="0"/>
        <w:bottom w:val="single" w:color="44C1A3" w:themeColor="accent4" w:sz="8" w:space="0"/>
        <w:right w:val="single" w:color="44C1A3" w:themeColor="accent4" w:sz="8" w:space="0"/>
        <w:insideH w:val="single" w:color="44C1A3" w:themeColor="accent4" w:sz="8" w:space="0"/>
        <w:insideV w:val="single" w:color="44C1A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C1A3" w:themeColor="accent4" w:sz="8" w:space="0"/>
          <w:left w:val="single" w:color="44C1A3" w:themeColor="accent4" w:sz="8" w:space="0"/>
          <w:bottom w:val="single" w:color="44C1A3" w:themeColor="accent4" w:sz="18" w:space="0"/>
          <w:right w:val="single" w:color="44C1A3" w:themeColor="accent4" w:sz="8" w:space="0"/>
          <w:insideH w:val="nil"/>
          <w:insideV w:val="single" w:color="44C1A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C1A3" w:themeColor="accent4" w:sz="6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  <w:insideH w:val="nil"/>
          <w:insideV w:val="single" w:color="44C1A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C1A3" w:themeColor="accent4" w:sz="8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</w:tcBorders>
      </w:tcPr>
    </w:tblStylePr>
    <w:tblStylePr w:type="band1Vert">
      <w:tblPr/>
      <w:tcPr>
        <w:tcBorders>
          <w:top w:val="single" w:color="44C1A3" w:themeColor="accent4" w:sz="8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color="44C1A3" w:themeColor="accent4" w:sz="8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  <w:insideV w:val="single" w:color="44C1A3" w:themeColor="accent4" w:sz="8" w:space="0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color="44C1A3" w:themeColor="accent4" w:sz="8" w:space="0"/>
          <w:left w:val="single" w:color="44C1A3" w:themeColor="accent4" w:sz="8" w:space="0"/>
          <w:bottom w:val="single" w:color="44C1A3" w:themeColor="accent4" w:sz="8" w:space="0"/>
          <w:right w:val="single" w:color="44C1A3" w:themeColor="accent4" w:sz="8" w:space="0"/>
          <w:insideV w:val="single" w:color="44C1A3" w:themeColor="accent4" w:sz="8" w:space="0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4EB3CF" w:themeColor="accent5" w:sz="8" w:space="0"/>
        <w:left w:val="single" w:color="4EB3CF" w:themeColor="accent5" w:sz="8" w:space="0"/>
        <w:bottom w:val="single" w:color="4EB3CF" w:themeColor="accent5" w:sz="8" w:space="0"/>
        <w:right w:val="single" w:color="4EB3CF" w:themeColor="accent5" w:sz="8" w:space="0"/>
        <w:insideH w:val="single" w:color="4EB3CF" w:themeColor="accent5" w:sz="8" w:space="0"/>
        <w:insideV w:val="single" w:color="4EB3C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B3CF" w:themeColor="accent5" w:sz="8" w:space="0"/>
          <w:left w:val="single" w:color="4EB3CF" w:themeColor="accent5" w:sz="8" w:space="0"/>
          <w:bottom w:val="single" w:color="4EB3CF" w:themeColor="accent5" w:sz="18" w:space="0"/>
          <w:right w:val="single" w:color="4EB3CF" w:themeColor="accent5" w:sz="8" w:space="0"/>
          <w:insideH w:val="nil"/>
          <w:insideV w:val="single" w:color="4EB3C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EB3CF" w:themeColor="accent5" w:sz="6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  <w:insideH w:val="nil"/>
          <w:insideV w:val="single" w:color="4EB3C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EB3CF" w:themeColor="accent5" w:sz="8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</w:tcBorders>
      </w:tcPr>
    </w:tblStylePr>
    <w:tblStylePr w:type="band1Vert">
      <w:tblPr/>
      <w:tcPr>
        <w:tcBorders>
          <w:top w:val="single" w:color="4EB3CF" w:themeColor="accent5" w:sz="8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color="4EB3CF" w:themeColor="accent5" w:sz="8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  <w:insideV w:val="single" w:color="4EB3CF" w:themeColor="accent5" w:sz="8" w:space="0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color="4EB3CF" w:themeColor="accent5" w:sz="8" w:space="0"/>
          <w:left w:val="single" w:color="4EB3CF" w:themeColor="accent5" w:sz="8" w:space="0"/>
          <w:bottom w:val="single" w:color="4EB3CF" w:themeColor="accent5" w:sz="8" w:space="0"/>
          <w:right w:val="single" w:color="4EB3CF" w:themeColor="accent5" w:sz="8" w:space="0"/>
          <w:insideV w:val="single" w:color="4EB3CF" w:themeColor="accent5" w:sz="8" w:space="0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486AFC"/>
    <w:pPr>
      <w:spacing w:line="240" w:lineRule="auto"/>
    </w:pPr>
    <w:tblPr>
      <w:tblStyleRowBandSize w:val="1"/>
      <w:tblStyleColBandSize w:val="1"/>
      <w:tblBorders>
        <w:top w:val="single" w:color="0BB4E3" w:themeColor="accent6" w:sz="8" w:space="0"/>
        <w:left w:val="single" w:color="0BB4E3" w:themeColor="accent6" w:sz="8" w:space="0"/>
        <w:bottom w:val="single" w:color="0BB4E3" w:themeColor="accent6" w:sz="8" w:space="0"/>
        <w:right w:val="single" w:color="0BB4E3" w:themeColor="accent6" w:sz="8" w:space="0"/>
        <w:insideH w:val="single" w:color="0BB4E3" w:themeColor="accent6" w:sz="8" w:space="0"/>
        <w:insideV w:val="single" w:color="0BB4E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BB4E3" w:themeColor="accent6" w:sz="8" w:space="0"/>
          <w:left w:val="single" w:color="0BB4E3" w:themeColor="accent6" w:sz="8" w:space="0"/>
          <w:bottom w:val="single" w:color="0BB4E3" w:themeColor="accent6" w:sz="18" w:space="0"/>
          <w:right w:val="single" w:color="0BB4E3" w:themeColor="accent6" w:sz="8" w:space="0"/>
          <w:insideH w:val="nil"/>
          <w:insideV w:val="single" w:color="0BB4E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BB4E3" w:themeColor="accent6" w:sz="6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  <w:insideH w:val="nil"/>
          <w:insideV w:val="single" w:color="0BB4E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BB4E3" w:themeColor="accent6" w:sz="8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</w:tcBorders>
      </w:tcPr>
    </w:tblStylePr>
    <w:tblStylePr w:type="band1Vert">
      <w:tblPr/>
      <w:tcPr>
        <w:tcBorders>
          <w:top w:val="single" w:color="0BB4E3" w:themeColor="accent6" w:sz="8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color="0BB4E3" w:themeColor="accent6" w:sz="8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  <w:insideV w:val="single" w:color="0BB4E3" w:themeColor="accent6" w:sz="8" w:space="0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color="0BB4E3" w:themeColor="accent6" w:sz="8" w:space="0"/>
          <w:left w:val="single" w:color="0BB4E3" w:themeColor="accent6" w:sz="8" w:space="0"/>
          <w:bottom w:val="single" w:color="0BB4E3" w:themeColor="accent6" w:sz="8" w:space="0"/>
          <w:right w:val="single" w:color="0BB4E3" w:themeColor="accent6" w:sz="8" w:space="0"/>
          <w:insideV w:val="single" w:color="0BB4E3" w:themeColor="accent6" w:sz="8" w:space="0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F7C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F7C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D37C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D37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ECF9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ECF9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D9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D9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D1E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D1E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3D6F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3D6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2">
    <w:name w:val="List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7EF7C2" w:themeColor="accent1" w:themeTint="99" w:sz="4" w:space="0"/>
        <w:bottom w:val="single" w:color="7EF7C2" w:themeColor="accent1" w:themeTint="99" w:sz="4" w:space="0"/>
        <w:insideH w:val="single" w:color="7EF7C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9FD37C" w:themeColor="accent2" w:themeTint="99" w:sz="4" w:space="0"/>
        <w:bottom w:val="single" w:color="9FD37C" w:themeColor="accent2" w:themeTint="99" w:sz="4" w:space="0"/>
        <w:insideH w:val="single" w:color="9FD37C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6ECF9E" w:themeColor="accent3" w:themeTint="99" w:sz="4" w:space="0"/>
        <w:bottom w:val="single" w:color="6ECF9E" w:themeColor="accent3" w:themeTint="99" w:sz="4" w:space="0"/>
        <w:insideH w:val="single" w:color="6ECF9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8ED9C7" w:themeColor="accent4" w:themeTint="99" w:sz="4" w:space="0"/>
        <w:bottom w:val="single" w:color="8ED9C7" w:themeColor="accent4" w:themeTint="99" w:sz="4" w:space="0"/>
        <w:insideH w:val="single" w:color="8ED9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94D1E2" w:themeColor="accent5" w:themeTint="99" w:sz="4" w:space="0"/>
        <w:bottom w:val="single" w:color="94D1E2" w:themeColor="accent5" w:themeTint="99" w:sz="4" w:space="0"/>
        <w:insideH w:val="single" w:color="94D1E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63D6F7" w:themeColor="accent6" w:themeTint="99" w:sz="4" w:space="0"/>
        <w:bottom w:val="single" w:color="63D6F7" w:themeColor="accent6" w:themeTint="99" w:sz="4" w:space="0"/>
        <w:insideH w:val="single" w:color="63D6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3">
    <w:name w:val="List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29F39A" w:themeColor="accent1" w:sz="4" w:space="0"/>
        <w:left w:val="single" w:color="29F39A" w:themeColor="accent1" w:sz="4" w:space="0"/>
        <w:bottom w:val="single" w:color="29F39A" w:themeColor="accent1" w:sz="4" w:space="0"/>
        <w:right w:val="single" w:color="29F39A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color="29F39A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9F39A" w:themeColor="accent1" w:sz="4" w:space="0"/>
          <w:right w:val="single" w:color="29F39A" w:themeColor="accent1" w:sz="4" w:space="0"/>
        </w:tcBorders>
      </w:tcPr>
    </w:tblStylePr>
    <w:tblStylePr w:type="band1Horz">
      <w:tblPr/>
      <w:tcPr>
        <w:tcBorders>
          <w:top w:val="single" w:color="29F39A" w:themeColor="accent1" w:sz="4" w:space="0"/>
          <w:bottom w:val="single" w:color="29F39A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9F39A" w:themeColor="accent1" w:sz="4" w:space="0"/>
          <w:left w:val="nil"/>
        </w:tcBorders>
      </w:tcPr>
    </w:tblStylePr>
    <w:tblStylePr w:type="swCell">
      <w:tblPr/>
      <w:tcPr>
        <w:tcBorders>
          <w:top w:val="double" w:color="29F39A" w:themeColor="accent1" w:sz="4" w:space="0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63A537" w:themeColor="accent2" w:sz="4" w:space="0"/>
        <w:left w:val="single" w:color="63A537" w:themeColor="accent2" w:sz="4" w:space="0"/>
        <w:bottom w:val="single" w:color="63A537" w:themeColor="accent2" w:sz="4" w:space="0"/>
        <w:right w:val="single" w:color="63A53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color="63A53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3A537" w:themeColor="accent2" w:sz="4" w:space="0"/>
          <w:right w:val="single" w:color="63A537" w:themeColor="accent2" w:sz="4" w:space="0"/>
        </w:tcBorders>
      </w:tcPr>
    </w:tblStylePr>
    <w:tblStylePr w:type="band1Horz">
      <w:tblPr/>
      <w:tcPr>
        <w:tcBorders>
          <w:top w:val="single" w:color="63A537" w:themeColor="accent2" w:sz="4" w:space="0"/>
          <w:bottom w:val="single" w:color="63A53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3A537" w:themeColor="accent2" w:sz="4" w:space="0"/>
          <w:left w:val="nil"/>
        </w:tcBorders>
      </w:tcPr>
    </w:tblStylePr>
    <w:tblStylePr w:type="swCell">
      <w:tblPr/>
      <w:tcPr>
        <w:tcBorders>
          <w:top w:val="double" w:color="63A537" w:themeColor="accent2" w:sz="4" w:space="0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2F8E5F" w:themeColor="accent3" w:sz="4" w:space="0"/>
        <w:left w:val="single" w:color="2F8E5F" w:themeColor="accent3" w:sz="4" w:space="0"/>
        <w:bottom w:val="single" w:color="2F8E5F" w:themeColor="accent3" w:sz="4" w:space="0"/>
        <w:right w:val="single" w:color="2F8E5F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color="2F8E5F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F8E5F" w:themeColor="accent3" w:sz="4" w:space="0"/>
          <w:right w:val="single" w:color="2F8E5F" w:themeColor="accent3" w:sz="4" w:space="0"/>
        </w:tcBorders>
      </w:tcPr>
    </w:tblStylePr>
    <w:tblStylePr w:type="band1Horz">
      <w:tblPr/>
      <w:tcPr>
        <w:tcBorders>
          <w:top w:val="single" w:color="2F8E5F" w:themeColor="accent3" w:sz="4" w:space="0"/>
          <w:bottom w:val="single" w:color="2F8E5F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F8E5F" w:themeColor="accent3" w:sz="4" w:space="0"/>
          <w:left w:val="nil"/>
        </w:tcBorders>
      </w:tcPr>
    </w:tblStylePr>
    <w:tblStylePr w:type="swCell">
      <w:tblPr/>
      <w:tcPr>
        <w:tcBorders>
          <w:top w:val="double" w:color="2F8E5F" w:themeColor="accent3" w:sz="4" w:space="0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44C1A3" w:themeColor="accent4" w:sz="4" w:space="0"/>
        <w:left w:val="single" w:color="44C1A3" w:themeColor="accent4" w:sz="4" w:space="0"/>
        <w:bottom w:val="single" w:color="44C1A3" w:themeColor="accent4" w:sz="4" w:space="0"/>
        <w:right w:val="single" w:color="44C1A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color="44C1A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C1A3" w:themeColor="accent4" w:sz="4" w:space="0"/>
          <w:right w:val="single" w:color="44C1A3" w:themeColor="accent4" w:sz="4" w:space="0"/>
        </w:tcBorders>
      </w:tcPr>
    </w:tblStylePr>
    <w:tblStylePr w:type="band1Horz">
      <w:tblPr/>
      <w:tcPr>
        <w:tcBorders>
          <w:top w:val="single" w:color="44C1A3" w:themeColor="accent4" w:sz="4" w:space="0"/>
          <w:bottom w:val="single" w:color="44C1A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C1A3" w:themeColor="accent4" w:sz="4" w:space="0"/>
          <w:left w:val="nil"/>
        </w:tcBorders>
      </w:tcPr>
    </w:tblStylePr>
    <w:tblStylePr w:type="swCell">
      <w:tblPr/>
      <w:tcPr>
        <w:tcBorders>
          <w:top w:val="double" w:color="44C1A3" w:themeColor="accent4" w:sz="4" w:space="0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4EB3CF" w:themeColor="accent5" w:sz="4" w:space="0"/>
        <w:left w:val="single" w:color="4EB3CF" w:themeColor="accent5" w:sz="4" w:space="0"/>
        <w:bottom w:val="single" w:color="4EB3CF" w:themeColor="accent5" w:sz="4" w:space="0"/>
        <w:right w:val="single" w:color="4EB3C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color="4EB3C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EB3CF" w:themeColor="accent5" w:sz="4" w:space="0"/>
          <w:right w:val="single" w:color="4EB3CF" w:themeColor="accent5" w:sz="4" w:space="0"/>
        </w:tcBorders>
      </w:tcPr>
    </w:tblStylePr>
    <w:tblStylePr w:type="band1Horz">
      <w:tblPr/>
      <w:tcPr>
        <w:tcBorders>
          <w:top w:val="single" w:color="4EB3CF" w:themeColor="accent5" w:sz="4" w:space="0"/>
          <w:bottom w:val="single" w:color="4EB3C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EB3CF" w:themeColor="accent5" w:sz="4" w:space="0"/>
          <w:left w:val="nil"/>
        </w:tcBorders>
      </w:tcPr>
    </w:tblStylePr>
    <w:tblStylePr w:type="swCell">
      <w:tblPr/>
      <w:tcPr>
        <w:tcBorders>
          <w:top w:val="double" w:color="4EB3CF" w:themeColor="accent5" w:sz="4" w:space="0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0BB4E3" w:themeColor="accent6" w:sz="4" w:space="0"/>
        <w:left w:val="single" w:color="0BB4E3" w:themeColor="accent6" w:sz="4" w:space="0"/>
        <w:bottom w:val="single" w:color="0BB4E3" w:themeColor="accent6" w:sz="4" w:space="0"/>
        <w:right w:val="single" w:color="0BB4E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color="0BB4E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BB4E3" w:themeColor="accent6" w:sz="4" w:space="0"/>
          <w:right w:val="single" w:color="0BB4E3" w:themeColor="accent6" w:sz="4" w:space="0"/>
        </w:tcBorders>
      </w:tcPr>
    </w:tblStylePr>
    <w:tblStylePr w:type="band1Horz">
      <w:tblPr/>
      <w:tcPr>
        <w:tcBorders>
          <w:top w:val="single" w:color="0BB4E3" w:themeColor="accent6" w:sz="4" w:space="0"/>
          <w:bottom w:val="single" w:color="0BB4E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BB4E3" w:themeColor="accent6" w:sz="4" w:space="0"/>
          <w:left w:val="nil"/>
        </w:tcBorders>
      </w:tcPr>
    </w:tblStylePr>
    <w:tblStylePr w:type="swCell">
      <w:tblPr/>
      <w:tcPr>
        <w:tcBorders>
          <w:top w:val="double" w:color="0BB4E3" w:themeColor="accent6" w:sz="4" w:space="0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7EF7C2" w:themeColor="accent1" w:themeTint="99" w:sz="4" w:space="0"/>
        <w:left w:val="single" w:color="7EF7C2" w:themeColor="accent1" w:themeTint="99" w:sz="4" w:space="0"/>
        <w:bottom w:val="single" w:color="7EF7C2" w:themeColor="accent1" w:themeTint="99" w:sz="4" w:space="0"/>
        <w:right w:val="single" w:color="7EF7C2" w:themeColor="accent1" w:themeTint="99" w:sz="4" w:space="0"/>
        <w:insideH w:val="single" w:color="7EF7C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F39A" w:themeColor="accent1" w:sz="4" w:space="0"/>
          <w:left w:val="single" w:color="29F39A" w:themeColor="accent1" w:sz="4" w:space="0"/>
          <w:bottom w:val="single" w:color="29F39A" w:themeColor="accent1" w:sz="4" w:space="0"/>
          <w:right w:val="single" w:color="29F39A" w:themeColor="accent1" w:sz="4" w:space="0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color="7EF7C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3A537" w:themeColor="accent2" w:sz="4" w:space="0"/>
          <w:left w:val="single" w:color="63A537" w:themeColor="accent2" w:sz="4" w:space="0"/>
          <w:bottom w:val="single" w:color="63A537" w:themeColor="accent2" w:sz="4" w:space="0"/>
          <w:right w:val="single" w:color="63A537" w:themeColor="accent2" w:sz="4" w:space="0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color="9FD37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6ECF9E" w:themeColor="accent3" w:themeTint="99" w:sz="4" w:space="0"/>
        <w:left w:val="single" w:color="6ECF9E" w:themeColor="accent3" w:themeTint="99" w:sz="4" w:space="0"/>
        <w:bottom w:val="single" w:color="6ECF9E" w:themeColor="accent3" w:themeTint="99" w:sz="4" w:space="0"/>
        <w:right w:val="single" w:color="6ECF9E" w:themeColor="accent3" w:themeTint="99" w:sz="4" w:space="0"/>
        <w:insideH w:val="single" w:color="6ECF9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F8E5F" w:themeColor="accent3" w:sz="4" w:space="0"/>
          <w:left w:val="single" w:color="2F8E5F" w:themeColor="accent3" w:sz="4" w:space="0"/>
          <w:bottom w:val="single" w:color="2F8E5F" w:themeColor="accent3" w:sz="4" w:space="0"/>
          <w:right w:val="single" w:color="2F8E5F" w:themeColor="accent3" w:sz="4" w:space="0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color="6ECF9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8ED9C7" w:themeColor="accent4" w:themeTint="99" w:sz="4" w:space="0"/>
        <w:left w:val="single" w:color="8ED9C7" w:themeColor="accent4" w:themeTint="99" w:sz="4" w:space="0"/>
        <w:bottom w:val="single" w:color="8ED9C7" w:themeColor="accent4" w:themeTint="99" w:sz="4" w:space="0"/>
        <w:right w:val="single" w:color="8ED9C7" w:themeColor="accent4" w:themeTint="99" w:sz="4" w:space="0"/>
        <w:insideH w:val="single" w:color="8ED9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C1A3" w:themeColor="accent4" w:sz="4" w:space="0"/>
          <w:left w:val="single" w:color="44C1A3" w:themeColor="accent4" w:sz="4" w:space="0"/>
          <w:bottom w:val="single" w:color="44C1A3" w:themeColor="accent4" w:sz="4" w:space="0"/>
          <w:right w:val="single" w:color="44C1A3" w:themeColor="accent4" w:sz="4" w:space="0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color="8ED9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94D1E2" w:themeColor="accent5" w:themeTint="99" w:sz="4" w:space="0"/>
        <w:left w:val="single" w:color="94D1E2" w:themeColor="accent5" w:themeTint="99" w:sz="4" w:space="0"/>
        <w:bottom w:val="single" w:color="94D1E2" w:themeColor="accent5" w:themeTint="99" w:sz="4" w:space="0"/>
        <w:right w:val="single" w:color="94D1E2" w:themeColor="accent5" w:themeTint="99" w:sz="4" w:space="0"/>
        <w:insideH w:val="single" w:color="94D1E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B3CF" w:themeColor="accent5" w:sz="4" w:space="0"/>
          <w:left w:val="single" w:color="4EB3CF" w:themeColor="accent5" w:sz="4" w:space="0"/>
          <w:bottom w:val="single" w:color="4EB3CF" w:themeColor="accent5" w:sz="4" w:space="0"/>
          <w:right w:val="single" w:color="4EB3CF" w:themeColor="accent5" w:sz="4" w:space="0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color="94D1E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63D6F7" w:themeColor="accent6" w:themeTint="99" w:sz="4" w:space="0"/>
        <w:left w:val="single" w:color="63D6F7" w:themeColor="accent6" w:themeTint="99" w:sz="4" w:space="0"/>
        <w:bottom w:val="single" w:color="63D6F7" w:themeColor="accent6" w:themeTint="99" w:sz="4" w:space="0"/>
        <w:right w:val="single" w:color="63D6F7" w:themeColor="accent6" w:themeTint="99" w:sz="4" w:space="0"/>
        <w:insideH w:val="single" w:color="63D6F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BB4E3" w:themeColor="accent6" w:sz="4" w:space="0"/>
          <w:left w:val="single" w:color="0BB4E3" w:themeColor="accent6" w:sz="4" w:space="0"/>
          <w:bottom w:val="single" w:color="0BB4E3" w:themeColor="accent6" w:sz="4" w:space="0"/>
          <w:right w:val="single" w:color="0BB4E3" w:themeColor="accent6" w:sz="4" w:space="0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color="63D6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9F39A" w:themeColor="accent1" w:sz="24" w:space="0"/>
        <w:left w:val="single" w:color="29F39A" w:themeColor="accent1" w:sz="24" w:space="0"/>
        <w:bottom w:val="single" w:color="29F39A" w:themeColor="accent1" w:sz="24" w:space="0"/>
        <w:right w:val="single" w:color="29F39A" w:themeColor="accent1" w:sz="24" w:space="0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3A537" w:themeColor="accent2" w:sz="24" w:space="0"/>
        <w:left w:val="single" w:color="63A537" w:themeColor="accent2" w:sz="24" w:space="0"/>
        <w:bottom w:val="single" w:color="63A537" w:themeColor="accent2" w:sz="24" w:space="0"/>
        <w:right w:val="single" w:color="63A537" w:themeColor="accent2" w:sz="24" w:space="0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F8E5F" w:themeColor="accent3" w:sz="24" w:space="0"/>
        <w:left w:val="single" w:color="2F8E5F" w:themeColor="accent3" w:sz="24" w:space="0"/>
        <w:bottom w:val="single" w:color="2F8E5F" w:themeColor="accent3" w:sz="24" w:space="0"/>
        <w:right w:val="single" w:color="2F8E5F" w:themeColor="accent3" w:sz="24" w:space="0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C1A3" w:themeColor="accent4" w:sz="24" w:space="0"/>
        <w:left w:val="single" w:color="44C1A3" w:themeColor="accent4" w:sz="24" w:space="0"/>
        <w:bottom w:val="single" w:color="44C1A3" w:themeColor="accent4" w:sz="24" w:space="0"/>
        <w:right w:val="single" w:color="44C1A3" w:themeColor="accent4" w:sz="24" w:space="0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EB3CF" w:themeColor="accent5" w:sz="24" w:space="0"/>
        <w:left w:val="single" w:color="4EB3CF" w:themeColor="accent5" w:sz="24" w:space="0"/>
        <w:bottom w:val="single" w:color="4EB3CF" w:themeColor="accent5" w:sz="24" w:space="0"/>
        <w:right w:val="single" w:color="4EB3CF" w:themeColor="accent5" w:sz="24" w:space="0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486AF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BB4E3" w:themeColor="accent6" w:sz="24" w:space="0"/>
        <w:left w:val="single" w:color="0BB4E3" w:themeColor="accent6" w:sz="24" w:space="0"/>
        <w:bottom w:val="single" w:color="0BB4E3" w:themeColor="accent6" w:sz="24" w:space="0"/>
        <w:right w:val="single" w:color="0BB4E3" w:themeColor="accent6" w:sz="24" w:space="0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color="29F39A" w:themeColor="accent1" w:sz="4" w:space="0"/>
        <w:bottom w:val="single" w:color="29F39A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9F39A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9F39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color="63A537" w:themeColor="accent2" w:sz="4" w:space="0"/>
        <w:bottom w:val="single" w:color="63A53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63A53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63A53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color="2F8E5F" w:themeColor="accent3" w:sz="4" w:space="0"/>
        <w:bottom w:val="single" w:color="2F8E5F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F8E5F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F8E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color="44C1A3" w:themeColor="accent4" w:sz="4" w:space="0"/>
        <w:bottom w:val="single" w:color="44C1A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44C1A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4C1A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color="4EB3CF" w:themeColor="accent5" w:sz="4" w:space="0"/>
        <w:bottom w:val="single" w:color="4EB3C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EB3C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EB3C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color="0BB4E3" w:themeColor="accent6" w:sz="4" w:space="0"/>
        <w:bottom w:val="single" w:color="0BB4E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0BB4E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0BB4E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9F39A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9F39A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9F39A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9F39A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3A53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3A53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3A53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3A53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F8E5F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F8E5F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F8E5F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F8E5F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C1A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C1A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C1A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C1A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EB3C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EB3C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EB3C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EB3C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BB4E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BB4E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BB4E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BB4E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486AFC"/>
    <w:pPr>
      <w:spacing w:line="240" w:lineRule="auto"/>
    </w:pPr>
  </w:style>
  <w:style w:type="character" w:styleId="E-mailhandtekeningChar" w:customStyle="1">
    <w:name w:val="E-mailhandtekening Char"/>
    <w:basedOn w:val="Standaardalinea-lettertype"/>
    <w:link w:val="E-mail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486AFC"/>
  </w:style>
  <w:style w:type="character" w:styleId="AanhefChar" w:customStyle="1">
    <w:name w:val="Aanhef Char"/>
    <w:basedOn w:val="Standaardalinea-lettertype"/>
    <w:link w:val="Aanhef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kolommen1">
    <w:name w:val="Table Columns 1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486AF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486A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486AF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486AFC"/>
    <w:pPr>
      <w:spacing w:line="240" w:lineRule="auto"/>
      <w:ind w:left="4320"/>
    </w:pPr>
  </w:style>
  <w:style w:type="character" w:styleId="HandtekeningChar" w:customStyle="1">
    <w:name w:val="Handtekening Char"/>
    <w:basedOn w:val="Standaardalinea-lettertype"/>
    <w:link w:val="Handteken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Eenvoudigetabel1">
    <w:name w:val="Table Simple 1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486AFC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486AF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486AF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486AFC"/>
    <w:pPr>
      <w:spacing w:line="240" w:lineRule="auto"/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unhideWhenUsed/>
    <w:rsid w:val="00486AFC"/>
    <w:rPr>
      <w:rFonts w:ascii="Franklin Gothic Demi" w:hAnsi="Franklin Gothic Demi"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486AFC"/>
    <w:pPr>
      <w:spacing w:line="240" w:lineRule="auto"/>
    </w:pPr>
    <w:rPr>
      <w:rFonts w:ascii="Consolas" w:hAnsi="Consolas"/>
      <w:sz w:val="21"/>
      <w:szCs w:val="21"/>
    </w:rPr>
  </w:style>
  <w:style w:type="character" w:styleId="TekstzonderopmaakChar" w:customStyle="1">
    <w:name w:val="Tekst zonder opmaak Char"/>
    <w:basedOn w:val="Standaardalinea-lettertype"/>
    <w:link w:val="Tekstzonderopmaak"/>
    <w:uiPriority w:val="99"/>
    <w:semiHidden/>
    <w:rsid w:val="00486AFC"/>
    <w:rPr>
      <w:rFonts w:ascii="Consolas" w:hAnsi="Consolas" w:cs="Microsoft Sans Serif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486AFC"/>
    <w:pPr>
      <w:spacing w:line="240" w:lineRule="auto"/>
      <w:ind w:left="4320"/>
    </w:pPr>
  </w:style>
  <w:style w:type="character" w:styleId="AfsluitingChar" w:customStyle="1">
    <w:name w:val="Afsluiting Char"/>
    <w:basedOn w:val="Standaardalinea-lettertype"/>
    <w:link w:val="Afsluiting"/>
    <w:uiPriority w:val="99"/>
    <w:semiHidden/>
    <w:rsid w:val="00486AFC"/>
    <w:rPr>
      <w:rFonts w:ascii="Microsoft Sans Serif" w:hAnsi="Microsoft Sans Serif" w:cs="Microsoft Sans Serif"/>
      <w:sz w:val="24"/>
    </w:rPr>
  </w:style>
  <w:style w:type="table" w:styleId="Tabelraster1">
    <w:name w:val="Table Grid 1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486AF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486AF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486AF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486AF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astertabel1licht">
    <w:name w:val="Grid Table 1 Light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color="A9FAD6" w:themeColor="accent1" w:themeTint="66" w:sz="4" w:space="0"/>
        <w:left w:val="single" w:color="A9FAD6" w:themeColor="accent1" w:themeTint="66" w:sz="4" w:space="0"/>
        <w:bottom w:val="single" w:color="A9FAD6" w:themeColor="accent1" w:themeTint="66" w:sz="4" w:space="0"/>
        <w:right w:val="single" w:color="A9FAD6" w:themeColor="accent1" w:themeTint="66" w:sz="4" w:space="0"/>
        <w:insideH w:val="single" w:color="A9FAD6" w:themeColor="accent1" w:themeTint="66" w:sz="4" w:space="0"/>
        <w:insideV w:val="single" w:color="A9FAD6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EF7C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EF7C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color="BFE2A8" w:themeColor="accent2" w:themeTint="66" w:sz="4" w:space="0"/>
        <w:left w:val="single" w:color="BFE2A8" w:themeColor="accent2" w:themeTint="66" w:sz="4" w:space="0"/>
        <w:bottom w:val="single" w:color="BFE2A8" w:themeColor="accent2" w:themeTint="66" w:sz="4" w:space="0"/>
        <w:right w:val="single" w:color="BFE2A8" w:themeColor="accent2" w:themeTint="66" w:sz="4" w:space="0"/>
        <w:insideH w:val="single" w:color="BFE2A8" w:themeColor="accent2" w:themeTint="66" w:sz="4" w:space="0"/>
        <w:insideV w:val="single" w:color="BFE2A8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9FD37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D37C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color="9EDFBE" w:themeColor="accent3" w:themeTint="66" w:sz="4" w:space="0"/>
        <w:left w:val="single" w:color="9EDFBE" w:themeColor="accent3" w:themeTint="66" w:sz="4" w:space="0"/>
        <w:bottom w:val="single" w:color="9EDFBE" w:themeColor="accent3" w:themeTint="66" w:sz="4" w:space="0"/>
        <w:right w:val="single" w:color="9EDFBE" w:themeColor="accent3" w:themeTint="66" w:sz="4" w:space="0"/>
        <w:insideH w:val="single" w:color="9EDFBE" w:themeColor="accent3" w:themeTint="66" w:sz="4" w:space="0"/>
        <w:insideV w:val="single" w:color="9EDFB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6ECF9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ECF9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color="B4E6DA" w:themeColor="accent4" w:themeTint="66" w:sz="4" w:space="0"/>
        <w:left w:val="single" w:color="B4E6DA" w:themeColor="accent4" w:themeTint="66" w:sz="4" w:space="0"/>
        <w:bottom w:val="single" w:color="B4E6DA" w:themeColor="accent4" w:themeTint="66" w:sz="4" w:space="0"/>
        <w:right w:val="single" w:color="B4E6DA" w:themeColor="accent4" w:themeTint="66" w:sz="4" w:space="0"/>
        <w:insideH w:val="single" w:color="B4E6DA" w:themeColor="accent4" w:themeTint="66" w:sz="4" w:space="0"/>
        <w:insideV w:val="single" w:color="B4E6D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ED9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D9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color="B8E0EB" w:themeColor="accent5" w:themeTint="66" w:sz="4" w:space="0"/>
        <w:left w:val="single" w:color="B8E0EB" w:themeColor="accent5" w:themeTint="66" w:sz="4" w:space="0"/>
        <w:bottom w:val="single" w:color="B8E0EB" w:themeColor="accent5" w:themeTint="66" w:sz="4" w:space="0"/>
        <w:right w:val="single" w:color="B8E0EB" w:themeColor="accent5" w:themeTint="66" w:sz="4" w:space="0"/>
        <w:insideH w:val="single" w:color="B8E0EB" w:themeColor="accent5" w:themeTint="66" w:sz="4" w:space="0"/>
        <w:insideV w:val="single" w:color="B8E0E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4D1E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D1E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486AFC"/>
    <w:pPr>
      <w:spacing w:line="240" w:lineRule="auto"/>
    </w:pPr>
    <w:tblPr>
      <w:tblStyleRowBandSize w:val="1"/>
      <w:tblStyleColBandSize w:val="1"/>
      <w:tblBorders>
        <w:top w:val="single" w:color="97E4FA" w:themeColor="accent6" w:themeTint="66" w:sz="4" w:space="0"/>
        <w:left w:val="single" w:color="97E4FA" w:themeColor="accent6" w:themeTint="66" w:sz="4" w:space="0"/>
        <w:bottom w:val="single" w:color="97E4FA" w:themeColor="accent6" w:themeTint="66" w:sz="4" w:space="0"/>
        <w:right w:val="single" w:color="97E4FA" w:themeColor="accent6" w:themeTint="66" w:sz="4" w:space="0"/>
        <w:insideH w:val="single" w:color="97E4FA" w:themeColor="accent6" w:themeTint="66" w:sz="4" w:space="0"/>
        <w:insideV w:val="single" w:color="97E4F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63D6F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3D6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7EF7C2" w:themeColor="accent1" w:themeTint="99" w:sz="2" w:space="0"/>
        <w:bottom w:val="single" w:color="7EF7C2" w:themeColor="accent1" w:themeTint="99" w:sz="2" w:space="0"/>
        <w:insideH w:val="single" w:color="7EF7C2" w:themeColor="accent1" w:themeTint="99" w:sz="2" w:space="0"/>
        <w:insideV w:val="single" w:color="7EF7C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F7C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F7C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9FD37C" w:themeColor="accent2" w:themeTint="99" w:sz="2" w:space="0"/>
        <w:bottom w:val="single" w:color="9FD37C" w:themeColor="accent2" w:themeTint="99" w:sz="2" w:space="0"/>
        <w:insideH w:val="single" w:color="9FD37C" w:themeColor="accent2" w:themeTint="99" w:sz="2" w:space="0"/>
        <w:insideV w:val="single" w:color="9FD37C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D37C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D37C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6ECF9E" w:themeColor="accent3" w:themeTint="99" w:sz="2" w:space="0"/>
        <w:bottom w:val="single" w:color="6ECF9E" w:themeColor="accent3" w:themeTint="99" w:sz="2" w:space="0"/>
        <w:insideH w:val="single" w:color="6ECF9E" w:themeColor="accent3" w:themeTint="99" w:sz="2" w:space="0"/>
        <w:insideV w:val="single" w:color="6ECF9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ECF9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ECF9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8ED9C7" w:themeColor="accent4" w:themeTint="99" w:sz="2" w:space="0"/>
        <w:bottom w:val="single" w:color="8ED9C7" w:themeColor="accent4" w:themeTint="99" w:sz="2" w:space="0"/>
        <w:insideH w:val="single" w:color="8ED9C7" w:themeColor="accent4" w:themeTint="99" w:sz="2" w:space="0"/>
        <w:insideV w:val="single" w:color="8ED9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D9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D9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94D1E2" w:themeColor="accent5" w:themeTint="99" w:sz="2" w:space="0"/>
        <w:bottom w:val="single" w:color="94D1E2" w:themeColor="accent5" w:themeTint="99" w:sz="2" w:space="0"/>
        <w:insideH w:val="single" w:color="94D1E2" w:themeColor="accent5" w:themeTint="99" w:sz="2" w:space="0"/>
        <w:insideV w:val="single" w:color="94D1E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D1E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D1E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486AFC"/>
    <w:pPr>
      <w:spacing w:line="240" w:lineRule="auto"/>
    </w:pPr>
    <w:tblPr>
      <w:tblStyleRowBandSize w:val="1"/>
      <w:tblStyleColBandSize w:val="1"/>
      <w:tblBorders>
        <w:top w:val="single" w:color="63D6F7" w:themeColor="accent6" w:themeTint="99" w:sz="2" w:space="0"/>
        <w:bottom w:val="single" w:color="63D6F7" w:themeColor="accent6" w:themeTint="99" w:sz="2" w:space="0"/>
        <w:insideH w:val="single" w:color="63D6F7" w:themeColor="accent6" w:themeTint="99" w:sz="2" w:space="0"/>
        <w:insideV w:val="single" w:color="63D6F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3D6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3D6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3">
    <w:name w:val="Grid Table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astertabel3-Accent1">
    <w:name w:val="Grid Table 3 Accent 1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7EF7C2" w:themeColor="accent1" w:themeTint="99" w:sz="4" w:space="0"/>
        <w:left w:val="single" w:color="7EF7C2" w:themeColor="accent1" w:themeTint="99" w:sz="4" w:space="0"/>
        <w:bottom w:val="single" w:color="7EF7C2" w:themeColor="accent1" w:themeTint="99" w:sz="4" w:space="0"/>
        <w:right w:val="single" w:color="7EF7C2" w:themeColor="accent1" w:themeTint="99" w:sz="4" w:space="0"/>
        <w:insideH w:val="single" w:color="7EF7C2" w:themeColor="accent1" w:themeTint="99" w:sz="4" w:space="0"/>
        <w:insideV w:val="single" w:color="7EF7C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color="7EF7C2" w:themeColor="accent1" w:themeTint="99" w:sz="4" w:space="0"/>
        </w:tcBorders>
      </w:tcPr>
    </w:tblStylePr>
    <w:tblStylePr w:type="nwCell">
      <w:tblPr/>
      <w:tcPr>
        <w:tcBorders>
          <w:bottom w:val="single" w:color="7EF7C2" w:themeColor="accent1" w:themeTint="99" w:sz="4" w:space="0"/>
        </w:tcBorders>
      </w:tcPr>
    </w:tblStylePr>
    <w:tblStylePr w:type="seCell">
      <w:tblPr/>
      <w:tcPr>
        <w:tcBorders>
          <w:top w:val="single" w:color="7EF7C2" w:themeColor="accent1" w:themeTint="99" w:sz="4" w:space="0"/>
        </w:tcBorders>
      </w:tcPr>
    </w:tblStylePr>
    <w:tblStylePr w:type="swCell">
      <w:tblPr/>
      <w:tcPr>
        <w:tcBorders>
          <w:top w:val="single" w:color="7EF7C2" w:themeColor="accent1" w:themeTint="99" w:sz="4" w:space="0"/>
        </w:tcBorders>
      </w:tcPr>
    </w:tblStylePr>
  </w:style>
  <w:style w:type="table" w:styleId="Rastertabel3-Accent2">
    <w:name w:val="Grid Table 3 Accent 2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  <w:insideV w:val="single" w:color="9FD37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color="9FD37C" w:themeColor="accent2" w:themeTint="99" w:sz="4" w:space="0"/>
        </w:tcBorders>
      </w:tcPr>
    </w:tblStylePr>
    <w:tblStylePr w:type="nwCell">
      <w:tblPr/>
      <w:tcPr>
        <w:tcBorders>
          <w:bottom w:val="single" w:color="9FD37C" w:themeColor="accent2" w:themeTint="99" w:sz="4" w:space="0"/>
        </w:tcBorders>
      </w:tcPr>
    </w:tblStylePr>
    <w:tblStylePr w:type="seCell">
      <w:tblPr/>
      <w:tcPr>
        <w:tcBorders>
          <w:top w:val="single" w:color="9FD37C" w:themeColor="accent2" w:themeTint="99" w:sz="4" w:space="0"/>
        </w:tcBorders>
      </w:tcPr>
    </w:tblStylePr>
    <w:tblStylePr w:type="swCell">
      <w:tblPr/>
      <w:tcPr>
        <w:tcBorders>
          <w:top w:val="single" w:color="9FD37C" w:themeColor="accent2" w:themeTint="99" w:sz="4" w:space="0"/>
        </w:tcBorders>
      </w:tcPr>
    </w:tblStylePr>
  </w:style>
  <w:style w:type="table" w:styleId="Rastertabel3-Accent3">
    <w:name w:val="Grid Table 3 Accent 3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6ECF9E" w:themeColor="accent3" w:themeTint="99" w:sz="4" w:space="0"/>
        <w:left w:val="single" w:color="6ECF9E" w:themeColor="accent3" w:themeTint="99" w:sz="4" w:space="0"/>
        <w:bottom w:val="single" w:color="6ECF9E" w:themeColor="accent3" w:themeTint="99" w:sz="4" w:space="0"/>
        <w:right w:val="single" w:color="6ECF9E" w:themeColor="accent3" w:themeTint="99" w:sz="4" w:space="0"/>
        <w:insideH w:val="single" w:color="6ECF9E" w:themeColor="accent3" w:themeTint="99" w:sz="4" w:space="0"/>
        <w:insideV w:val="single" w:color="6ECF9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color="6ECF9E" w:themeColor="accent3" w:themeTint="99" w:sz="4" w:space="0"/>
        </w:tcBorders>
      </w:tcPr>
    </w:tblStylePr>
    <w:tblStylePr w:type="nwCell">
      <w:tblPr/>
      <w:tcPr>
        <w:tcBorders>
          <w:bottom w:val="single" w:color="6ECF9E" w:themeColor="accent3" w:themeTint="99" w:sz="4" w:space="0"/>
        </w:tcBorders>
      </w:tcPr>
    </w:tblStylePr>
    <w:tblStylePr w:type="seCell">
      <w:tblPr/>
      <w:tcPr>
        <w:tcBorders>
          <w:top w:val="single" w:color="6ECF9E" w:themeColor="accent3" w:themeTint="99" w:sz="4" w:space="0"/>
        </w:tcBorders>
      </w:tcPr>
    </w:tblStylePr>
    <w:tblStylePr w:type="swCell">
      <w:tblPr/>
      <w:tcPr>
        <w:tcBorders>
          <w:top w:val="single" w:color="6ECF9E" w:themeColor="accent3" w:themeTint="99" w:sz="4" w:space="0"/>
        </w:tcBorders>
      </w:tcPr>
    </w:tblStylePr>
  </w:style>
  <w:style w:type="table" w:styleId="Rastertabel3-Accent4">
    <w:name w:val="Grid Table 3 Accent 4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8ED9C7" w:themeColor="accent4" w:themeTint="99" w:sz="4" w:space="0"/>
        <w:left w:val="single" w:color="8ED9C7" w:themeColor="accent4" w:themeTint="99" w:sz="4" w:space="0"/>
        <w:bottom w:val="single" w:color="8ED9C7" w:themeColor="accent4" w:themeTint="99" w:sz="4" w:space="0"/>
        <w:right w:val="single" w:color="8ED9C7" w:themeColor="accent4" w:themeTint="99" w:sz="4" w:space="0"/>
        <w:insideH w:val="single" w:color="8ED9C7" w:themeColor="accent4" w:themeTint="99" w:sz="4" w:space="0"/>
        <w:insideV w:val="single" w:color="8ED9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color="8ED9C7" w:themeColor="accent4" w:themeTint="99" w:sz="4" w:space="0"/>
        </w:tcBorders>
      </w:tcPr>
    </w:tblStylePr>
    <w:tblStylePr w:type="nwCell">
      <w:tblPr/>
      <w:tcPr>
        <w:tcBorders>
          <w:bottom w:val="single" w:color="8ED9C7" w:themeColor="accent4" w:themeTint="99" w:sz="4" w:space="0"/>
        </w:tcBorders>
      </w:tcPr>
    </w:tblStylePr>
    <w:tblStylePr w:type="seCell">
      <w:tblPr/>
      <w:tcPr>
        <w:tcBorders>
          <w:top w:val="single" w:color="8ED9C7" w:themeColor="accent4" w:themeTint="99" w:sz="4" w:space="0"/>
        </w:tcBorders>
      </w:tcPr>
    </w:tblStylePr>
    <w:tblStylePr w:type="swCell">
      <w:tblPr/>
      <w:tcPr>
        <w:tcBorders>
          <w:top w:val="single" w:color="8ED9C7" w:themeColor="accent4" w:themeTint="99" w:sz="4" w:space="0"/>
        </w:tcBorders>
      </w:tcPr>
    </w:tblStylePr>
  </w:style>
  <w:style w:type="table" w:styleId="Rastertabel3-Accent5">
    <w:name w:val="Grid Table 3 Accent 5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94D1E2" w:themeColor="accent5" w:themeTint="99" w:sz="4" w:space="0"/>
        <w:left w:val="single" w:color="94D1E2" w:themeColor="accent5" w:themeTint="99" w:sz="4" w:space="0"/>
        <w:bottom w:val="single" w:color="94D1E2" w:themeColor="accent5" w:themeTint="99" w:sz="4" w:space="0"/>
        <w:right w:val="single" w:color="94D1E2" w:themeColor="accent5" w:themeTint="99" w:sz="4" w:space="0"/>
        <w:insideH w:val="single" w:color="94D1E2" w:themeColor="accent5" w:themeTint="99" w:sz="4" w:space="0"/>
        <w:insideV w:val="single" w:color="94D1E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color="94D1E2" w:themeColor="accent5" w:themeTint="99" w:sz="4" w:space="0"/>
        </w:tcBorders>
      </w:tcPr>
    </w:tblStylePr>
    <w:tblStylePr w:type="nwCell">
      <w:tblPr/>
      <w:tcPr>
        <w:tcBorders>
          <w:bottom w:val="single" w:color="94D1E2" w:themeColor="accent5" w:themeTint="99" w:sz="4" w:space="0"/>
        </w:tcBorders>
      </w:tcPr>
    </w:tblStylePr>
    <w:tblStylePr w:type="seCell">
      <w:tblPr/>
      <w:tcPr>
        <w:tcBorders>
          <w:top w:val="single" w:color="94D1E2" w:themeColor="accent5" w:themeTint="99" w:sz="4" w:space="0"/>
        </w:tcBorders>
      </w:tcPr>
    </w:tblStylePr>
    <w:tblStylePr w:type="swCell">
      <w:tblPr/>
      <w:tcPr>
        <w:tcBorders>
          <w:top w:val="single" w:color="94D1E2" w:themeColor="accent5" w:themeTint="99" w:sz="4" w:space="0"/>
        </w:tcBorders>
      </w:tcPr>
    </w:tblStylePr>
  </w:style>
  <w:style w:type="table" w:styleId="Rastertabel3-Accent6">
    <w:name w:val="Grid Table 3 Accent 6"/>
    <w:basedOn w:val="Standaardtabel"/>
    <w:uiPriority w:val="48"/>
    <w:rsid w:val="00486AFC"/>
    <w:pPr>
      <w:spacing w:line="240" w:lineRule="auto"/>
    </w:pPr>
    <w:tblPr>
      <w:tblStyleRowBandSize w:val="1"/>
      <w:tblStyleColBandSize w:val="1"/>
      <w:tblBorders>
        <w:top w:val="single" w:color="63D6F7" w:themeColor="accent6" w:themeTint="99" w:sz="4" w:space="0"/>
        <w:left w:val="single" w:color="63D6F7" w:themeColor="accent6" w:themeTint="99" w:sz="4" w:space="0"/>
        <w:bottom w:val="single" w:color="63D6F7" w:themeColor="accent6" w:themeTint="99" w:sz="4" w:space="0"/>
        <w:right w:val="single" w:color="63D6F7" w:themeColor="accent6" w:themeTint="99" w:sz="4" w:space="0"/>
        <w:insideH w:val="single" w:color="63D6F7" w:themeColor="accent6" w:themeTint="99" w:sz="4" w:space="0"/>
        <w:insideV w:val="single" w:color="63D6F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color="63D6F7" w:themeColor="accent6" w:themeTint="99" w:sz="4" w:space="0"/>
        </w:tcBorders>
      </w:tcPr>
    </w:tblStylePr>
    <w:tblStylePr w:type="nwCell">
      <w:tblPr/>
      <w:tcPr>
        <w:tcBorders>
          <w:bottom w:val="single" w:color="63D6F7" w:themeColor="accent6" w:themeTint="99" w:sz="4" w:space="0"/>
        </w:tcBorders>
      </w:tcPr>
    </w:tblStylePr>
    <w:tblStylePr w:type="seCell">
      <w:tblPr/>
      <w:tcPr>
        <w:tcBorders>
          <w:top w:val="single" w:color="63D6F7" w:themeColor="accent6" w:themeTint="99" w:sz="4" w:space="0"/>
        </w:tcBorders>
      </w:tcPr>
    </w:tblStylePr>
    <w:tblStylePr w:type="swCell">
      <w:tblPr/>
      <w:tcPr>
        <w:tcBorders>
          <w:top w:val="single" w:color="63D6F7" w:themeColor="accent6" w:themeTint="99" w:sz="4" w:space="0"/>
        </w:tcBorders>
      </w:tcPr>
    </w:tblStylePr>
  </w:style>
  <w:style w:type="table" w:styleId="Rastertabel4">
    <w:name w:val="Grid Table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7EF7C2" w:themeColor="accent1" w:themeTint="99" w:sz="4" w:space="0"/>
        <w:left w:val="single" w:color="7EF7C2" w:themeColor="accent1" w:themeTint="99" w:sz="4" w:space="0"/>
        <w:bottom w:val="single" w:color="7EF7C2" w:themeColor="accent1" w:themeTint="99" w:sz="4" w:space="0"/>
        <w:right w:val="single" w:color="7EF7C2" w:themeColor="accent1" w:themeTint="99" w:sz="4" w:space="0"/>
        <w:insideH w:val="single" w:color="7EF7C2" w:themeColor="accent1" w:themeTint="99" w:sz="4" w:space="0"/>
        <w:insideV w:val="single" w:color="7EF7C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F39A" w:themeColor="accent1" w:sz="4" w:space="0"/>
          <w:left w:val="single" w:color="29F39A" w:themeColor="accent1" w:sz="4" w:space="0"/>
          <w:bottom w:val="single" w:color="29F39A" w:themeColor="accent1" w:sz="4" w:space="0"/>
          <w:right w:val="single" w:color="29F39A" w:themeColor="accent1" w:sz="4" w:space="0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color="29F39A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  <w:insideV w:val="single" w:color="9FD37C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3A537" w:themeColor="accent2" w:sz="4" w:space="0"/>
          <w:left w:val="single" w:color="63A537" w:themeColor="accent2" w:sz="4" w:space="0"/>
          <w:bottom w:val="single" w:color="63A537" w:themeColor="accent2" w:sz="4" w:space="0"/>
          <w:right w:val="single" w:color="63A537" w:themeColor="accent2" w:sz="4" w:space="0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color="63A53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6ECF9E" w:themeColor="accent3" w:themeTint="99" w:sz="4" w:space="0"/>
        <w:left w:val="single" w:color="6ECF9E" w:themeColor="accent3" w:themeTint="99" w:sz="4" w:space="0"/>
        <w:bottom w:val="single" w:color="6ECF9E" w:themeColor="accent3" w:themeTint="99" w:sz="4" w:space="0"/>
        <w:right w:val="single" w:color="6ECF9E" w:themeColor="accent3" w:themeTint="99" w:sz="4" w:space="0"/>
        <w:insideH w:val="single" w:color="6ECF9E" w:themeColor="accent3" w:themeTint="99" w:sz="4" w:space="0"/>
        <w:insideV w:val="single" w:color="6ECF9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F8E5F" w:themeColor="accent3" w:sz="4" w:space="0"/>
          <w:left w:val="single" w:color="2F8E5F" w:themeColor="accent3" w:sz="4" w:space="0"/>
          <w:bottom w:val="single" w:color="2F8E5F" w:themeColor="accent3" w:sz="4" w:space="0"/>
          <w:right w:val="single" w:color="2F8E5F" w:themeColor="accent3" w:sz="4" w:space="0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color="2F8E5F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8ED9C7" w:themeColor="accent4" w:themeTint="99" w:sz="4" w:space="0"/>
        <w:left w:val="single" w:color="8ED9C7" w:themeColor="accent4" w:themeTint="99" w:sz="4" w:space="0"/>
        <w:bottom w:val="single" w:color="8ED9C7" w:themeColor="accent4" w:themeTint="99" w:sz="4" w:space="0"/>
        <w:right w:val="single" w:color="8ED9C7" w:themeColor="accent4" w:themeTint="99" w:sz="4" w:space="0"/>
        <w:insideH w:val="single" w:color="8ED9C7" w:themeColor="accent4" w:themeTint="99" w:sz="4" w:space="0"/>
        <w:insideV w:val="single" w:color="8ED9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C1A3" w:themeColor="accent4" w:sz="4" w:space="0"/>
          <w:left w:val="single" w:color="44C1A3" w:themeColor="accent4" w:sz="4" w:space="0"/>
          <w:bottom w:val="single" w:color="44C1A3" w:themeColor="accent4" w:sz="4" w:space="0"/>
          <w:right w:val="single" w:color="44C1A3" w:themeColor="accent4" w:sz="4" w:space="0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color="44C1A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94D1E2" w:themeColor="accent5" w:themeTint="99" w:sz="4" w:space="0"/>
        <w:left w:val="single" w:color="94D1E2" w:themeColor="accent5" w:themeTint="99" w:sz="4" w:space="0"/>
        <w:bottom w:val="single" w:color="94D1E2" w:themeColor="accent5" w:themeTint="99" w:sz="4" w:space="0"/>
        <w:right w:val="single" w:color="94D1E2" w:themeColor="accent5" w:themeTint="99" w:sz="4" w:space="0"/>
        <w:insideH w:val="single" w:color="94D1E2" w:themeColor="accent5" w:themeTint="99" w:sz="4" w:space="0"/>
        <w:insideV w:val="single" w:color="94D1E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B3CF" w:themeColor="accent5" w:sz="4" w:space="0"/>
          <w:left w:val="single" w:color="4EB3CF" w:themeColor="accent5" w:sz="4" w:space="0"/>
          <w:bottom w:val="single" w:color="4EB3CF" w:themeColor="accent5" w:sz="4" w:space="0"/>
          <w:right w:val="single" w:color="4EB3CF" w:themeColor="accent5" w:sz="4" w:space="0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color="4EB3C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486AFC"/>
    <w:pPr>
      <w:spacing w:line="240" w:lineRule="auto"/>
    </w:pPr>
    <w:tblPr>
      <w:tblStyleRowBandSize w:val="1"/>
      <w:tblStyleColBandSize w:val="1"/>
      <w:tblBorders>
        <w:top w:val="single" w:color="63D6F7" w:themeColor="accent6" w:themeTint="99" w:sz="4" w:space="0"/>
        <w:left w:val="single" w:color="63D6F7" w:themeColor="accent6" w:themeTint="99" w:sz="4" w:space="0"/>
        <w:bottom w:val="single" w:color="63D6F7" w:themeColor="accent6" w:themeTint="99" w:sz="4" w:space="0"/>
        <w:right w:val="single" w:color="63D6F7" w:themeColor="accent6" w:themeTint="99" w:sz="4" w:space="0"/>
        <w:insideH w:val="single" w:color="63D6F7" w:themeColor="accent6" w:themeTint="99" w:sz="4" w:space="0"/>
        <w:insideV w:val="single" w:color="63D6F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BB4E3" w:themeColor="accent6" w:sz="4" w:space="0"/>
          <w:left w:val="single" w:color="0BB4E3" w:themeColor="accent6" w:sz="4" w:space="0"/>
          <w:bottom w:val="single" w:color="0BB4E3" w:themeColor="accent6" w:sz="4" w:space="0"/>
          <w:right w:val="single" w:color="0BB4E3" w:themeColor="accent6" w:sz="4" w:space="0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color="0BB4E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486AFC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color="7EF7C2" w:themeColor="accent1" w:themeTint="99" w:sz="4" w:space="0"/>
        <w:left w:val="single" w:color="7EF7C2" w:themeColor="accent1" w:themeTint="99" w:sz="4" w:space="0"/>
        <w:bottom w:val="single" w:color="7EF7C2" w:themeColor="accent1" w:themeTint="99" w:sz="4" w:space="0"/>
        <w:right w:val="single" w:color="7EF7C2" w:themeColor="accent1" w:themeTint="99" w:sz="4" w:space="0"/>
        <w:insideH w:val="single" w:color="7EF7C2" w:themeColor="accent1" w:themeTint="99" w:sz="4" w:space="0"/>
        <w:insideV w:val="single" w:color="7EF7C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EF7C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EF7C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  <w:insideV w:val="single" w:color="9FD37C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9FD37C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D37C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color="6ECF9E" w:themeColor="accent3" w:themeTint="99" w:sz="4" w:space="0"/>
        <w:left w:val="single" w:color="6ECF9E" w:themeColor="accent3" w:themeTint="99" w:sz="4" w:space="0"/>
        <w:bottom w:val="single" w:color="6ECF9E" w:themeColor="accent3" w:themeTint="99" w:sz="4" w:space="0"/>
        <w:right w:val="single" w:color="6ECF9E" w:themeColor="accent3" w:themeTint="99" w:sz="4" w:space="0"/>
        <w:insideH w:val="single" w:color="6ECF9E" w:themeColor="accent3" w:themeTint="99" w:sz="4" w:space="0"/>
        <w:insideV w:val="single" w:color="6ECF9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6ECF9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ECF9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color="8ED9C7" w:themeColor="accent4" w:themeTint="99" w:sz="4" w:space="0"/>
        <w:left w:val="single" w:color="8ED9C7" w:themeColor="accent4" w:themeTint="99" w:sz="4" w:space="0"/>
        <w:bottom w:val="single" w:color="8ED9C7" w:themeColor="accent4" w:themeTint="99" w:sz="4" w:space="0"/>
        <w:right w:val="single" w:color="8ED9C7" w:themeColor="accent4" w:themeTint="99" w:sz="4" w:space="0"/>
        <w:insideH w:val="single" w:color="8ED9C7" w:themeColor="accent4" w:themeTint="99" w:sz="4" w:space="0"/>
        <w:insideV w:val="single" w:color="8ED9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ED9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D9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color="94D1E2" w:themeColor="accent5" w:themeTint="99" w:sz="4" w:space="0"/>
        <w:left w:val="single" w:color="94D1E2" w:themeColor="accent5" w:themeTint="99" w:sz="4" w:space="0"/>
        <w:bottom w:val="single" w:color="94D1E2" w:themeColor="accent5" w:themeTint="99" w:sz="4" w:space="0"/>
        <w:right w:val="single" w:color="94D1E2" w:themeColor="accent5" w:themeTint="99" w:sz="4" w:space="0"/>
        <w:insideH w:val="single" w:color="94D1E2" w:themeColor="accent5" w:themeTint="99" w:sz="4" w:space="0"/>
        <w:insideV w:val="single" w:color="94D1E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4D1E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D1E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color="63D6F7" w:themeColor="accent6" w:themeTint="99" w:sz="4" w:space="0"/>
        <w:left w:val="single" w:color="63D6F7" w:themeColor="accent6" w:themeTint="99" w:sz="4" w:space="0"/>
        <w:bottom w:val="single" w:color="63D6F7" w:themeColor="accent6" w:themeTint="99" w:sz="4" w:space="0"/>
        <w:right w:val="single" w:color="63D6F7" w:themeColor="accent6" w:themeTint="99" w:sz="4" w:space="0"/>
        <w:insideH w:val="single" w:color="63D6F7" w:themeColor="accent6" w:themeTint="99" w:sz="4" w:space="0"/>
        <w:insideV w:val="single" w:color="63D6F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63D6F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3D6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486AF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486AFC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color="7EF7C2" w:themeColor="accent1" w:themeTint="99" w:sz="4" w:space="0"/>
        <w:left w:val="single" w:color="7EF7C2" w:themeColor="accent1" w:themeTint="99" w:sz="4" w:space="0"/>
        <w:bottom w:val="single" w:color="7EF7C2" w:themeColor="accent1" w:themeTint="99" w:sz="4" w:space="0"/>
        <w:right w:val="single" w:color="7EF7C2" w:themeColor="accent1" w:themeTint="99" w:sz="4" w:space="0"/>
        <w:insideH w:val="single" w:color="7EF7C2" w:themeColor="accent1" w:themeTint="99" w:sz="4" w:space="0"/>
        <w:insideV w:val="single" w:color="7EF7C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color="7EF7C2" w:themeColor="accent1" w:themeTint="99" w:sz="4" w:space="0"/>
        </w:tcBorders>
      </w:tcPr>
    </w:tblStylePr>
    <w:tblStylePr w:type="nwCell">
      <w:tblPr/>
      <w:tcPr>
        <w:tcBorders>
          <w:bottom w:val="single" w:color="7EF7C2" w:themeColor="accent1" w:themeTint="99" w:sz="4" w:space="0"/>
        </w:tcBorders>
      </w:tcPr>
    </w:tblStylePr>
    <w:tblStylePr w:type="seCell">
      <w:tblPr/>
      <w:tcPr>
        <w:tcBorders>
          <w:top w:val="single" w:color="7EF7C2" w:themeColor="accent1" w:themeTint="99" w:sz="4" w:space="0"/>
        </w:tcBorders>
      </w:tcPr>
    </w:tblStylePr>
    <w:tblStylePr w:type="swCell">
      <w:tblPr/>
      <w:tcPr>
        <w:tcBorders>
          <w:top w:val="single" w:color="7EF7C2" w:themeColor="accent1" w:themeTint="99" w:sz="4" w:space="0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486AFC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color="9FD37C" w:themeColor="accent2" w:themeTint="99" w:sz="4" w:space="0"/>
        <w:left w:val="single" w:color="9FD37C" w:themeColor="accent2" w:themeTint="99" w:sz="4" w:space="0"/>
        <w:bottom w:val="single" w:color="9FD37C" w:themeColor="accent2" w:themeTint="99" w:sz="4" w:space="0"/>
        <w:right w:val="single" w:color="9FD37C" w:themeColor="accent2" w:themeTint="99" w:sz="4" w:space="0"/>
        <w:insideH w:val="single" w:color="9FD37C" w:themeColor="accent2" w:themeTint="99" w:sz="4" w:space="0"/>
        <w:insideV w:val="single" w:color="9FD37C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color="9FD37C" w:themeColor="accent2" w:themeTint="99" w:sz="4" w:space="0"/>
        </w:tcBorders>
      </w:tcPr>
    </w:tblStylePr>
    <w:tblStylePr w:type="nwCell">
      <w:tblPr/>
      <w:tcPr>
        <w:tcBorders>
          <w:bottom w:val="single" w:color="9FD37C" w:themeColor="accent2" w:themeTint="99" w:sz="4" w:space="0"/>
        </w:tcBorders>
      </w:tcPr>
    </w:tblStylePr>
    <w:tblStylePr w:type="seCell">
      <w:tblPr/>
      <w:tcPr>
        <w:tcBorders>
          <w:top w:val="single" w:color="9FD37C" w:themeColor="accent2" w:themeTint="99" w:sz="4" w:space="0"/>
        </w:tcBorders>
      </w:tcPr>
    </w:tblStylePr>
    <w:tblStylePr w:type="swCell">
      <w:tblPr/>
      <w:tcPr>
        <w:tcBorders>
          <w:top w:val="single" w:color="9FD37C" w:themeColor="accent2" w:themeTint="99" w:sz="4" w:space="0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486AFC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color="6ECF9E" w:themeColor="accent3" w:themeTint="99" w:sz="4" w:space="0"/>
        <w:left w:val="single" w:color="6ECF9E" w:themeColor="accent3" w:themeTint="99" w:sz="4" w:space="0"/>
        <w:bottom w:val="single" w:color="6ECF9E" w:themeColor="accent3" w:themeTint="99" w:sz="4" w:space="0"/>
        <w:right w:val="single" w:color="6ECF9E" w:themeColor="accent3" w:themeTint="99" w:sz="4" w:space="0"/>
        <w:insideH w:val="single" w:color="6ECF9E" w:themeColor="accent3" w:themeTint="99" w:sz="4" w:space="0"/>
        <w:insideV w:val="single" w:color="6ECF9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color="6ECF9E" w:themeColor="accent3" w:themeTint="99" w:sz="4" w:space="0"/>
        </w:tcBorders>
      </w:tcPr>
    </w:tblStylePr>
    <w:tblStylePr w:type="nwCell">
      <w:tblPr/>
      <w:tcPr>
        <w:tcBorders>
          <w:bottom w:val="single" w:color="6ECF9E" w:themeColor="accent3" w:themeTint="99" w:sz="4" w:space="0"/>
        </w:tcBorders>
      </w:tcPr>
    </w:tblStylePr>
    <w:tblStylePr w:type="seCell">
      <w:tblPr/>
      <w:tcPr>
        <w:tcBorders>
          <w:top w:val="single" w:color="6ECF9E" w:themeColor="accent3" w:themeTint="99" w:sz="4" w:space="0"/>
        </w:tcBorders>
      </w:tcPr>
    </w:tblStylePr>
    <w:tblStylePr w:type="swCell">
      <w:tblPr/>
      <w:tcPr>
        <w:tcBorders>
          <w:top w:val="single" w:color="6ECF9E" w:themeColor="accent3" w:themeTint="99" w:sz="4" w:space="0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486AFC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color="8ED9C7" w:themeColor="accent4" w:themeTint="99" w:sz="4" w:space="0"/>
        <w:left w:val="single" w:color="8ED9C7" w:themeColor="accent4" w:themeTint="99" w:sz="4" w:space="0"/>
        <w:bottom w:val="single" w:color="8ED9C7" w:themeColor="accent4" w:themeTint="99" w:sz="4" w:space="0"/>
        <w:right w:val="single" w:color="8ED9C7" w:themeColor="accent4" w:themeTint="99" w:sz="4" w:space="0"/>
        <w:insideH w:val="single" w:color="8ED9C7" w:themeColor="accent4" w:themeTint="99" w:sz="4" w:space="0"/>
        <w:insideV w:val="single" w:color="8ED9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color="8ED9C7" w:themeColor="accent4" w:themeTint="99" w:sz="4" w:space="0"/>
        </w:tcBorders>
      </w:tcPr>
    </w:tblStylePr>
    <w:tblStylePr w:type="nwCell">
      <w:tblPr/>
      <w:tcPr>
        <w:tcBorders>
          <w:bottom w:val="single" w:color="8ED9C7" w:themeColor="accent4" w:themeTint="99" w:sz="4" w:space="0"/>
        </w:tcBorders>
      </w:tcPr>
    </w:tblStylePr>
    <w:tblStylePr w:type="seCell">
      <w:tblPr/>
      <w:tcPr>
        <w:tcBorders>
          <w:top w:val="single" w:color="8ED9C7" w:themeColor="accent4" w:themeTint="99" w:sz="4" w:space="0"/>
        </w:tcBorders>
      </w:tcPr>
    </w:tblStylePr>
    <w:tblStylePr w:type="swCell">
      <w:tblPr/>
      <w:tcPr>
        <w:tcBorders>
          <w:top w:val="single" w:color="8ED9C7" w:themeColor="accent4" w:themeTint="99" w:sz="4" w:space="0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486AFC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color="94D1E2" w:themeColor="accent5" w:themeTint="99" w:sz="4" w:space="0"/>
        <w:left w:val="single" w:color="94D1E2" w:themeColor="accent5" w:themeTint="99" w:sz="4" w:space="0"/>
        <w:bottom w:val="single" w:color="94D1E2" w:themeColor="accent5" w:themeTint="99" w:sz="4" w:space="0"/>
        <w:right w:val="single" w:color="94D1E2" w:themeColor="accent5" w:themeTint="99" w:sz="4" w:space="0"/>
        <w:insideH w:val="single" w:color="94D1E2" w:themeColor="accent5" w:themeTint="99" w:sz="4" w:space="0"/>
        <w:insideV w:val="single" w:color="94D1E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color="94D1E2" w:themeColor="accent5" w:themeTint="99" w:sz="4" w:space="0"/>
        </w:tcBorders>
      </w:tcPr>
    </w:tblStylePr>
    <w:tblStylePr w:type="nwCell">
      <w:tblPr/>
      <w:tcPr>
        <w:tcBorders>
          <w:bottom w:val="single" w:color="94D1E2" w:themeColor="accent5" w:themeTint="99" w:sz="4" w:space="0"/>
        </w:tcBorders>
      </w:tcPr>
    </w:tblStylePr>
    <w:tblStylePr w:type="seCell">
      <w:tblPr/>
      <w:tcPr>
        <w:tcBorders>
          <w:top w:val="single" w:color="94D1E2" w:themeColor="accent5" w:themeTint="99" w:sz="4" w:space="0"/>
        </w:tcBorders>
      </w:tcPr>
    </w:tblStylePr>
    <w:tblStylePr w:type="swCell">
      <w:tblPr/>
      <w:tcPr>
        <w:tcBorders>
          <w:top w:val="single" w:color="94D1E2" w:themeColor="accent5" w:themeTint="99" w:sz="4" w:space="0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486AFC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color="63D6F7" w:themeColor="accent6" w:themeTint="99" w:sz="4" w:space="0"/>
        <w:left w:val="single" w:color="63D6F7" w:themeColor="accent6" w:themeTint="99" w:sz="4" w:space="0"/>
        <w:bottom w:val="single" w:color="63D6F7" w:themeColor="accent6" w:themeTint="99" w:sz="4" w:space="0"/>
        <w:right w:val="single" w:color="63D6F7" w:themeColor="accent6" w:themeTint="99" w:sz="4" w:space="0"/>
        <w:insideH w:val="single" w:color="63D6F7" w:themeColor="accent6" w:themeTint="99" w:sz="4" w:space="0"/>
        <w:insideV w:val="single" w:color="63D6F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color="63D6F7" w:themeColor="accent6" w:themeTint="99" w:sz="4" w:space="0"/>
        </w:tcBorders>
      </w:tcPr>
    </w:tblStylePr>
    <w:tblStylePr w:type="nwCell">
      <w:tblPr/>
      <w:tcPr>
        <w:tcBorders>
          <w:bottom w:val="single" w:color="63D6F7" w:themeColor="accent6" w:themeTint="99" w:sz="4" w:space="0"/>
        </w:tcBorders>
      </w:tcPr>
    </w:tblStylePr>
    <w:tblStylePr w:type="seCell">
      <w:tblPr/>
      <w:tcPr>
        <w:tcBorders>
          <w:top w:val="single" w:color="63D6F7" w:themeColor="accent6" w:themeTint="99" w:sz="4" w:space="0"/>
        </w:tcBorders>
      </w:tcPr>
    </w:tblStylePr>
    <w:tblStylePr w:type="swCell">
      <w:tblPr/>
      <w:tcPr>
        <w:tcBorders>
          <w:top w:val="single" w:color="63D6F7" w:themeColor="accent6" w:themeTint="99" w:sz="4" w:space="0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486AFC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86AFC"/>
    <w:pPr>
      <w:spacing w:line="240" w:lineRule="auto"/>
    </w:pPr>
    <w:rPr>
      <w:sz w:val="20"/>
      <w:szCs w:val="20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rsid w:val="00486AFC"/>
    <w:rPr>
      <w:rFonts w:ascii="Microsoft Sans Serif" w:hAnsi="Microsoft Sans Serif" w:cs="Microsoft Sans Serif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table" w:styleId="3D-effectenvoortabel1">
    <w:name w:val="Table 3D effects 1"/>
    <w:basedOn w:val="Standaardtabel"/>
    <w:uiPriority w:val="99"/>
    <w:semiHidden/>
    <w:unhideWhenUsed/>
    <w:rsid w:val="00486A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486A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486A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486A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Zwaar">
    <w:name w:val="Strong"/>
    <w:basedOn w:val="Standaardalinea-lettertype"/>
    <w:uiPriority w:val="22"/>
    <w:semiHidden/>
    <w:unhideWhenUsed/>
    <w:qFormat/>
    <w:rsid w:val="00486AFC"/>
    <w:rPr>
      <w:rFonts w:ascii="Microsoft Sans Serif" w:hAnsi="Microsoft Sans Serif" w:cs="Microsoft Sans Serif"/>
      <w:b/>
      <w:bCs/>
    </w:rPr>
  </w:style>
  <w:style w:type="character" w:styleId="Paginanummer">
    <w:name w:val="page number"/>
    <w:basedOn w:val="Standaardalinea-lettertype"/>
    <w:uiPriority w:val="99"/>
    <w:semiHidden/>
    <w:unhideWhenUsed/>
    <w:rsid w:val="00486AFC"/>
    <w:rPr>
      <w:rFonts w:ascii="Microsoft Sans Serif" w:hAnsi="Microsoft Sans Serif" w:cs="Microsoft Sans Serif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6AFC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hdphoto" Target="media/hdphoto1.wdp" Id="rId11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2.png" Id="R18b5aef557af4a8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e/Library/Containers/com.microsoft.Word/Data/Library/Application%20Support/Microsoft/Office/16.0/DTS/Search/%7bC64A57C4-D6BD-A649-A5FF-832F58FA75BB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F4EE1D11092449B1794141E09B161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AD1BC7-A7BB-C34E-8E5F-5302B96DD087}"/>
      </w:docPartPr>
      <w:docPartBody>
        <w:p w:rsidR="0093383F" w:rsidRDefault="0093383F">
          <w:pPr>
            <w:pStyle w:val="A5F4EE1D11092449B1794141E09B161A"/>
          </w:pPr>
          <w:r w:rsidRPr="00486AFC">
            <w:rPr>
              <w:lang w:val="fy-NL" w:bidi="nl-NL"/>
            </w:rPr>
            <w:t>FACTUUr</w:t>
          </w:r>
        </w:p>
      </w:docPartBody>
    </w:docPart>
    <w:docPart>
      <w:docPartPr>
        <w:name w:val="DD4799826984DD4EA0886784E56476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ECA037-CBD9-DC43-A4AA-B75F16CC7FD7}"/>
      </w:docPartPr>
      <w:docPartBody>
        <w:p w:rsidR="0093383F" w:rsidRDefault="0093383F">
          <w:pPr>
            <w:pStyle w:val="DD4799826984DD4EA0886784E56476B3"/>
          </w:pPr>
          <w:r w:rsidRPr="00486AFC">
            <w:rPr>
              <w:rStyle w:val="DatumChar"/>
              <w:lang w:val="fy-NL" w:bidi="nl-NL"/>
            </w:rPr>
            <w:t>DATUM</w:t>
          </w:r>
        </w:p>
      </w:docPartBody>
    </w:docPart>
    <w:docPart>
      <w:docPartPr>
        <w:name w:val="1BF542C61DE2BA4CB008164648AAF47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8CA20C-493A-874D-BA03-6E497B9A2CF9}"/>
      </w:docPartPr>
      <w:docPartBody>
        <w:p w:rsidR="0093383F" w:rsidRDefault="0093383F">
          <w:pPr>
            <w:pStyle w:val="1BF542C61DE2BA4CB008164648AAF47D"/>
          </w:pPr>
          <w:r w:rsidRPr="00486AFC">
            <w:rPr>
              <w:sz w:val="32"/>
              <w:szCs w:val="32"/>
              <w:lang w:val="fy-NL" w:bidi="nl-NL"/>
            </w:rPr>
            <w:t>Datum</w:t>
          </w:r>
        </w:p>
      </w:docPartBody>
    </w:docPart>
    <w:docPart>
      <w:docPartPr>
        <w:name w:val="2FAE91B9D5405E4495908FB8761BEC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729520-2230-8649-BA1E-D3C63EE65447}"/>
      </w:docPartPr>
      <w:docPartBody>
        <w:p w:rsidR="0093383F" w:rsidRDefault="0093383F">
          <w:pPr>
            <w:pStyle w:val="2FAE91B9D5405E4495908FB8761BECEF"/>
          </w:pPr>
          <w:r w:rsidRPr="00486AFC">
            <w:rPr>
              <w:rFonts w:ascii="Franklin Gothic Demi" w:hAnsi="Franklin Gothic Demi"/>
              <w:color w:val="000000" w:themeColor="text1"/>
              <w:sz w:val="32"/>
              <w:szCs w:val="32"/>
              <w:lang w:val="fy-NL" w:bidi="nl-NL"/>
            </w:rPr>
            <w:t>FACTUURNUMMER</w:t>
          </w:r>
        </w:p>
      </w:docPartBody>
    </w:docPart>
    <w:docPart>
      <w:docPartPr>
        <w:name w:val="912DCDEF789B9B4CBCF879FE9D2919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7FC744-77DC-3243-83CA-7F29EB9B959B}"/>
      </w:docPartPr>
      <w:docPartBody>
        <w:p w:rsidR="0093383F" w:rsidRDefault="0093383F">
          <w:pPr>
            <w:pStyle w:val="912DCDEF789B9B4CBCF879FE9D29190B"/>
          </w:pPr>
          <w:r w:rsidRPr="00486AFC">
            <w:rPr>
              <w:color w:val="000000" w:themeColor="text1"/>
              <w:sz w:val="32"/>
              <w:szCs w:val="32"/>
              <w:lang w:val="fy-NL" w:bidi="nl-NL"/>
            </w:rPr>
            <w:t>Nummer</w:t>
          </w:r>
        </w:p>
      </w:docPartBody>
    </w:docPart>
    <w:docPart>
      <w:docPartPr>
        <w:name w:val="16B135EBF917DA489A8F7C8ECE7B60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53A078D-3100-8043-8D98-BD523FB0A9D3}"/>
      </w:docPartPr>
      <w:docPartBody>
        <w:p w:rsidR="0093383F" w:rsidRDefault="0093383F">
          <w:pPr>
            <w:pStyle w:val="16B135EBF917DA489A8F7C8ECE7B60B2"/>
          </w:pPr>
          <w:r w:rsidRPr="00486AFC">
            <w:rPr>
              <w:color w:val="000000" w:themeColor="text1"/>
              <w:lang w:val="fy-NL" w:bidi="nl-NL"/>
            </w:rPr>
            <w:t>Adres</w:t>
          </w:r>
        </w:p>
      </w:docPartBody>
    </w:docPart>
    <w:docPart>
      <w:docPartPr>
        <w:name w:val="9F3CF9B2636B424B80515909269568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4AC597-2E72-1C4A-AB18-A744C7B81090}"/>
      </w:docPartPr>
      <w:docPartBody>
        <w:p w:rsidR="0093383F" w:rsidRDefault="0093383F">
          <w:pPr>
            <w:pStyle w:val="9F3CF9B2636B424B8051590926956888"/>
          </w:pPr>
          <w:r w:rsidRPr="00486AFC">
            <w:rPr>
              <w:color w:val="000000" w:themeColor="text1"/>
              <w:lang w:val="fy-NL" w:bidi="nl-NL"/>
            </w:rPr>
            <w:t>Postcode en plaats</w:t>
          </w:r>
        </w:p>
      </w:docPartBody>
    </w:docPart>
    <w:docPart>
      <w:docPartPr>
        <w:name w:val="753DC972A1B6734383A0B689A51F7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66496C-8B5D-7746-8787-30FBC5A8A717}"/>
      </w:docPartPr>
      <w:docPartBody>
        <w:p w:rsidR="0093383F" w:rsidRDefault="0093383F">
          <w:pPr>
            <w:pStyle w:val="753DC972A1B6734383A0B689A51F73FC"/>
          </w:pPr>
          <w:r w:rsidRPr="00486AFC">
            <w:rPr>
              <w:color w:val="000000" w:themeColor="text1"/>
              <w:lang w:val="fy-NL" w:bidi="nl-NL"/>
            </w:rPr>
            <w:t>Telefoon</w:t>
          </w:r>
        </w:p>
      </w:docPartBody>
    </w:docPart>
    <w:docPart>
      <w:docPartPr>
        <w:name w:val="93F3E44826AA754FB3D886974EBF739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EE4154-B414-1B4C-86AE-6369559F8FB7}"/>
      </w:docPartPr>
      <w:docPartBody>
        <w:p w:rsidR="0093383F" w:rsidRDefault="0093383F">
          <w:pPr>
            <w:pStyle w:val="93F3E44826AA754FB3D886974EBF739C"/>
          </w:pPr>
          <w:r w:rsidRPr="00486AFC">
            <w:rPr>
              <w:color w:val="000000" w:themeColor="text1"/>
              <w:lang w:val="fy-NL" w:bidi="nl-NL"/>
            </w:rPr>
            <w:t>E-mail</w:t>
          </w:r>
        </w:p>
      </w:docPartBody>
    </w:docPart>
    <w:docPart>
      <w:docPartPr>
        <w:name w:val="B7EF2E17490E714C9F133E749B2B6DB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F0B546-93E2-AC4B-B038-EF1BF1237B3A}"/>
      </w:docPartPr>
      <w:docPartBody>
        <w:p w:rsidR="0093383F" w:rsidRDefault="0093383F">
          <w:pPr>
            <w:pStyle w:val="B7EF2E17490E714C9F133E749B2B6DB6"/>
          </w:pPr>
          <w:r w:rsidRPr="00486AFC">
            <w:rPr>
              <w:rFonts w:ascii="Franklin Gothic Demi" w:hAnsi="Franklin Gothic Demi"/>
              <w:color w:val="000000" w:themeColor="text1"/>
              <w:lang w:val="fy-NL" w:bidi="nl-NL"/>
            </w:rPr>
            <w:t>FACTUUR AAN:</w:t>
          </w:r>
        </w:p>
      </w:docPartBody>
    </w:docPart>
    <w:docPart>
      <w:docPartPr>
        <w:name w:val="8E1B5ACC329628478196D40BAA7421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3DF85B-4C5C-CA46-8630-7D1ED28B7F55}"/>
      </w:docPartPr>
      <w:docPartBody>
        <w:p w:rsidR="0093383F" w:rsidRDefault="0093383F">
          <w:pPr>
            <w:pStyle w:val="8E1B5ACC329628478196D40BAA742138"/>
          </w:pPr>
          <w:r w:rsidRPr="00486AFC">
            <w:rPr>
              <w:color w:val="000000" w:themeColor="text1"/>
              <w:lang w:val="fy-NL" w:bidi="nl-NL"/>
            </w:rPr>
            <w:t>E-mail</w:t>
          </w:r>
        </w:p>
      </w:docPartBody>
    </w:docPart>
    <w:docPart>
      <w:docPartPr>
        <w:name w:val="D813E16D8189A440B34FF75864ED52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5EDECA-B360-F04E-924F-72F7371F1C69}"/>
      </w:docPartPr>
      <w:docPartBody>
        <w:p w:rsidR="0093383F" w:rsidRDefault="0093383F">
          <w:pPr>
            <w:pStyle w:val="D813E16D8189A440B34FF75864ED52EA"/>
          </w:pPr>
          <w:r w:rsidRPr="00486AFC">
            <w:rPr>
              <w:lang w:val="fy-NL" w:bidi="nl-NL"/>
            </w:rPr>
            <w:t>VERKOPER</w:t>
          </w:r>
        </w:p>
      </w:docPartBody>
    </w:docPart>
    <w:docPart>
      <w:docPartPr>
        <w:name w:val="8848619A98ADB1408B909FDCB96338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49056C-933F-2843-8FF2-F6E4C3022ADC}"/>
      </w:docPartPr>
      <w:docPartBody>
        <w:p w:rsidR="0093383F" w:rsidRDefault="0093383F">
          <w:pPr>
            <w:pStyle w:val="8848619A98ADB1408B909FDCB963381F"/>
          </w:pPr>
          <w:r w:rsidRPr="00486AFC">
            <w:rPr>
              <w:lang w:val="fy-NL" w:bidi="nl-NL"/>
            </w:rPr>
            <w:t>Functie</w:t>
          </w:r>
        </w:p>
      </w:docPartBody>
    </w:docPart>
    <w:docPart>
      <w:docPartPr>
        <w:name w:val="776116C43BBC414F9C10D8F5C27905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BA3873-BD42-D34B-A255-8817D389693B}"/>
      </w:docPartPr>
      <w:docPartBody>
        <w:p w:rsidR="0093383F" w:rsidRDefault="0093383F">
          <w:pPr>
            <w:pStyle w:val="776116C43BBC414F9C10D8F5C2790540"/>
          </w:pPr>
          <w:r w:rsidRPr="00486AFC">
            <w:rPr>
              <w:lang w:val="fy-NL" w:bidi="nl-NL"/>
            </w:rPr>
            <w:t>Betalingsvoorwaarden</w:t>
          </w:r>
        </w:p>
      </w:docPartBody>
    </w:docPart>
    <w:docPart>
      <w:docPartPr>
        <w:name w:val="3771F98F8EA53544A079A352906262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5BC667-36B0-F348-96D5-56C53008D64F}"/>
      </w:docPartPr>
      <w:docPartBody>
        <w:p w:rsidR="0093383F" w:rsidRDefault="0093383F">
          <w:pPr>
            <w:pStyle w:val="3771F98F8EA53544A079A35290626209"/>
          </w:pPr>
          <w:r w:rsidRPr="00486AFC">
            <w:rPr>
              <w:lang w:val="fy-NL" w:bidi="nl-NL"/>
            </w:rPr>
            <w:t>Vervaldatum</w:t>
          </w:r>
        </w:p>
      </w:docPartBody>
    </w:docPart>
    <w:docPart>
      <w:docPartPr>
        <w:name w:val="873D4F49AB1ADC418F6E1A4D190FF9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EBF60B-61FF-F946-85E5-A1F6D4BDD341}"/>
      </w:docPartPr>
      <w:docPartBody>
        <w:p w:rsidR="0093383F" w:rsidRDefault="0093383F">
          <w:pPr>
            <w:pStyle w:val="873D4F49AB1ADC418F6E1A4D190FF95A"/>
          </w:pPr>
          <w:r w:rsidRPr="00486AFC">
            <w:rPr>
              <w:lang w:val="fy-NL" w:bidi="nl-NL"/>
            </w:rPr>
            <w:t>Te betalen bij ontvangst</w:t>
          </w:r>
        </w:p>
      </w:docPartBody>
    </w:docPart>
    <w:docPart>
      <w:docPartPr>
        <w:name w:val="CE7D35B3F2049D4BB395E07686AEB4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CE756A0-4E1D-514A-8710-4890462121AE}"/>
      </w:docPartPr>
      <w:docPartBody>
        <w:p w:rsidR="0093383F" w:rsidRDefault="0093383F">
          <w:pPr>
            <w:pStyle w:val="CE7D35B3F2049D4BB395E07686AEB442"/>
          </w:pPr>
          <w:r w:rsidRPr="00486AFC">
            <w:rPr>
              <w:lang w:val="fy-NL" w:bidi="nl-NL"/>
            </w:rPr>
            <w:t>Aantal</w:t>
          </w:r>
        </w:p>
      </w:docPartBody>
    </w:docPart>
    <w:docPart>
      <w:docPartPr>
        <w:name w:val="F16760C0B32F414BAAC98D1CFB4E90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730457C-649B-1043-8152-1476009BD6B6}"/>
      </w:docPartPr>
      <w:docPartBody>
        <w:p w:rsidR="0093383F" w:rsidRDefault="0093383F">
          <w:pPr>
            <w:pStyle w:val="F16760C0B32F414BAAC98D1CFB4E9004"/>
          </w:pPr>
          <w:r w:rsidRPr="00486AFC">
            <w:rPr>
              <w:lang w:val="fy-NL" w:bidi="nl-NL"/>
            </w:rPr>
            <w:t>Omschrijving</w:t>
          </w:r>
        </w:p>
      </w:docPartBody>
    </w:docPart>
    <w:docPart>
      <w:docPartPr>
        <w:name w:val="8ABF9FBA4567E94885A88CEE9C6C7B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10FF8B-56EA-D04F-B93A-75ED6B4B970A}"/>
      </w:docPartPr>
      <w:docPartBody>
        <w:p w:rsidR="0093383F" w:rsidRDefault="0093383F">
          <w:pPr>
            <w:pStyle w:val="8ABF9FBA4567E94885A88CEE9C6C7B1B"/>
          </w:pPr>
          <w:r w:rsidRPr="00486AFC">
            <w:rPr>
              <w:lang w:val="fy-NL" w:bidi="nl-NL"/>
            </w:rPr>
            <w:t>Prijs per eenheid</w:t>
          </w:r>
        </w:p>
      </w:docPartBody>
    </w:docPart>
    <w:docPart>
      <w:docPartPr>
        <w:name w:val="A93FFE71793FBB41B5A9561CC8F85F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C9BBF5-D1B9-9349-8C4E-C7FA8993F34E}"/>
      </w:docPartPr>
      <w:docPartBody>
        <w:p w:rsidR="0093383F" w:rsidRDefault="0093383F">
          <w:pPr>
            <w:pStyle w:val="A93FFE71793FBB41B5A9561CC8F85F7F"/>
          </w:pPr>
          <w:r w:rsidRPr="00486AFC">
            <w:rPr>
              <w:lang w:val="fy-NL" w:bidi="nl-NL"/>
            </w:rPr>
            <w:t>Regeltotaal</w:t>
          </w:r>
        </w:p>
      </w:docPartBody>
    </w:docPart>
    <w:docPart>
      <w:docPartPr>
        <w:name w:val="747EFEA26B6C0F4F94828180ED400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C94508-4959-5E4D-8FBF-5DEAEC5EC839}"/>
      </w:docPartPr>
      <w:docPartBody>
        <w:p w:rsidR="0093383F" w:rsidRDefault="0093383F">
          <w:pPr>
            <w:pStyle w:val="747EFEA26B6C0F4F94828180ED400F22"/>
          </w:pPr>
          <w:r w:rsidRPr="00486AFC">
            <w:rPr>
              <w:lang w:val="fy-NL" w:bidi="nl-NL"/>
            </w:rPr>
            <w:t>Product</w:t>
          </w:r>
        </w:p>
      </w:docPartBody>
    </w:docPart>
    <w:docPart>
      <w:docPartPr>
        <w:name w:val="4E28FF9469A53E4AA51C67DB7E9EDF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1F9E14-56E5-B244-B35E-A2AF8F6FA820}"/>
      </w:docPartPr>
      <w:docPartBody>
        <w:p w:rsidR="0093383F" w:rsidRDefault="0093383F">
          <w:pPr>
            <w:pStyle w:val="4E28FF9469A53E4AA51C67DB7E9EDF04"/>
          </w:pPr>
          <w:r w:rsidRPr="00486AFC">
            <w:rPr>
              <w:lang w:val="fy-NL" w:bidi="nl-NL"/>
            </w:rPr>
            <w:t>Productomschrijving</w:t>
          </w:r>
        </w:p>
      </w:docPartBody>
    </w:docPart>
    <w:docPart>
      <w:docPartPr>
        <w:name w:val="700F72FFEE31BC40B27C3732A6F408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982132-6682-C349-A809-156E2370F8C9}"/>
      </w:docPartPr>
      <w:docPartBody>
        <w:p w:rsidR="0093383F" w:rsidRDefault="0093383F">
          <w:pPr>
            <w:pStyle w:val="700F72FFEE31BC40B27C3732A6F4088A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3EEC595EDDFAFC4EAEA5085E5CAD536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FC884E-1E4F-D845-9A2C-033DC08F5987}"/>
      </w:docPartPr>
      <w:docPartBody>
        <w:p w:rsidR="0093383F" w:rsidRDefault="0093383F">
          <w:pPr>
            <w:pStyle w:val="3EEC595EDDFAFC4EAEA5085E5CAD536C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FCA7C322CCA6DD4AAC55672B684002D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9BA0F2-4AE3-4E4F-A880-8CA70BE3D68E}"/>
      </w:docPartPr>
      <w:docPartBody>
        <w:p w:rsidR="0093383F" w:rsidRDefault="0093383F">
          <w:pPr>
            <w:pStyle w:val="FCA7C322CCA6DD4AAC55672B684002D7"/>
          </w:pPr>
          <w:r w:rsidRPr="00486AFC">
            <w:rPr>
              <w:lang w:val="fy-NL" w:bidi="nl-NL"/>
            </w:rPr>
            <w:t>€</w:t>
          </w:r>
          <w:r>
            <w:rPr>
              <w:lang w:val="fy-NL" w:bidi="nl-NL"/>
            </w:rPr>
            <w:t xml:space="preserve"> </w:t>
          </w:r>
        </w:p>
      </w:docPartBody>
    </w:docPart>
    <w:docPart>
      <w:docPartPr>
        <w:name w:val="B11D15FFEF0B0F40BDDF53E2E201F9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D0FF25-7C6B-6F4D-BB30-BCB96B26C5BA}"/>
      </w:docPartPr>
      <w:docPartBody>
        <w:p w:rsidR="0093383F" w:rsidRDefault="0093383F">
          <w:pPr>
            <w:pStyle w:val="B11D15FFEF0B0F40BDDF53E2E201F9B4"/>
          </w:pPr>
          <w:r w:rsidRPr="00486AFC">
            <w:rPr>
              <w:lang w:val="fy-NL" w:bidi="nl-NL"/>
            </w:rPr>
            <w:t>Bedrag</w:t>
          </w:r>
        </w:p>
      </w:docPartBody>
    </w:docPart>
    <w:docPart>
      <w:docPartPr>
        <w:name w:val="E7A0931A3D65D14D906C794F5E1700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3C911B-E67B-A44B-8A54-0510E3ED2A1D}"/>
      </w:docPartPr>
      <w:docPartBody>
        <w:p w:rsidR="0093383F" w:rsidRDefault="0093383F">
          <w:pPr>
            <w:pStyle w:val="E7A0931A3D65D14D906C794F5E1700A8"/>
          </w:pPr>
          <w:r w:rsidRPr="00486AFC">
            <w:rPr>
              <w:lang w:val="fy-NL" w:bidi="nl-NL"/>
            </w:rPr>
            <w:t>Subtotaal</w:t>
          </w:r>
        </w:p>
      </w:docPartBody>
    </w:docPart>
    <w:docPart>
      <w:docPartPr>
        <w:name w:val="A7ECD5AABB21FC469795EAF5D22A9B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7FFDE6-63A9-034F-A955-9E6B365AC844}"/>
      </w:docPartPr>
      <w:docPartBody>
        <w:p w:rsidR="0093383F" w:rsidRDefault="0093383F">
          <w:pPr>
            <w:pStyle w:val="A7ECD5AABB21FC469795EAF5D22A9B9D"/>
          </w:pPr>
          <w:r w:rsidRPr="00486AFC">
            <w:rPr>
              <w:lang w:val="fy-NL" w:bidi="nl-NL"/>
            </w:rPr>
            <w:t>Btw</w:t>
          </w:r>
        </w:p>
      </w:docPartBody>
    </w:docPart>
    <w:docPart>
      <w:docPartPr>
        <w:name w:val="C6FDFBF6B7CA794E885D95C03A6A2EE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62CD158-D708-C746-8150-A25F2B105670}"/>
      </w:docPartPr>
      <w:docPartBody>
        <w:p w:rsidR="0093383F" w:rsidRDefault="0093383F">
          <w:pPr>
            <w:pStyle w:val="C6FDFBF6B7CA794E885D95C03A6A2EEF"/>
          </w:pPr>
          <w:r w:rsidRPr="00486AFC">
            <w:rPr>
              <w:lang w:val="fy-NL" w:bidi="nl-NL"/>
            </w:rPr>
            <w:t>Totaal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3D"/>
    <w:rsid w:val="005C6C24"/>
    <w:rsid w:val="0093383F"/>
    <w:rsid w:val="009B40DC"/>
    <w:rsid w:val="00CD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4EE1D11092449B1794141E09B161A">
    <w:name w:val="A5F4EE1D11092449B1794141E09B161A"/>
  </w:style>
  <w:style w:type="paragraph" w:styleId="Datum">
    <w:name w:val="Date"/>
    <w:basedOn w:val="Standaard"/>
    <w:next w:val="Standaard"/>
    <w:link w:val="Datum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="Franklin Gothic Demi" w:hAnsi="Franklin Gothic Demi" w:cs="Microsoft Sans Serif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DD4799826984DD4EA0886784E56476B3">
    <w:name w:val="DD4799826984DD4EA0886784E56476B3"/>
  </w:style>
  <w:style w:type="paragraph" w:customStyle="1" w:styleId="1BF542C61DE2BA4CB008164648AAF47D">
    <w:name w:val="1BF542C61DE2BA4CB008164648AAF47D"/>
  </w:style>
  <w:style w:type="paragraph" w:customStyle="1" w:styleId="2FAE91B9D5405E4495908FB8761BECEF">
    <w:name w:val="2FAE91B9D5405E4495908FB8761BECEF"/>
  </w:style>
  <w:style w:type="paragraph" w:customStyle="1" w:styleId="912DCDEF789B9B4CBCF879FE9D29190B">
    <w:name w:val="912DCDEF789B9B4CBCF879FE9D29190B"/>
  </w:style>
  <w:style w:type="paragraph" w:customStyle="1" w:styleId="D35D16007E763C4195BFAC8F6D3362D0">
    <w:name w:val="D35D16007E763C4195BFAC8F6D3362D0"/>
  </w:style>
  <w:style w:type="paragraph" w:customStyle="1" w:styleId="16B135EBF917DA489A8F7C8ECE7B60B2">
    <w:name w:val="16B135EBF917DA489A8F7C8ECE7B60B2"/>
  </w:style>
  <w:style w:type="paragraph" w:customStyle="1" w:styleId="9F3CF9B2636B424B8051590926956888">
    <w:name w:val="9F3CF9B2636B424B8051590926956888"/>
  </w:style>
  <w:style w:type="paragraph" w:customStyle="1" w:styleId="753DC972A1B6734383A0B689A51F73FC">
    <w:name w:val="753DC972A1B6734383A0B689A51F73FC"/>
  </w:style>
  <w:style w:type="paragraph" w:customStyle="1" w:styleId="B12000CFEC94A54A80EBBC1C175FB3C1">
    <w:name w:val="B12000CFEC94A54A80EBBC1C175FB3C1"/>
  </w:style>
  <w:style w:type="paragraph" w:customStyle="1" w:styleId="93F3E44826AA754FB3D886974EBF739C">
    <w:name w:val="93F3E44826AA754FB3D886974EBF739C"/>
  </w:style>
  <w:style w:type="paragraph" w:customStyle="1" w:styleId="B7EF2E17490E714C9F133E749B2B6DB6">
    <w:name w:val="B7EF2E17490E714C9F133E749B2B6DB6"/>
  </w:style>
  <w:style w:type="paragraph" w:customStyle="1" w:styleId="662A9E42253572469609E7D47C5114F3">
    <w:name w:val="662A9E42253572469609E7D47C5114F3"/>
  </w:style>
  <w:style w:type="paragraph" w:customStyle="1" w:styleId="08AFE21C4BF68E4A90519055209AE424">
    <w:name w:val="08AFE21C4BF68E4A90519055209AE424"/>
  </w:style>
  <w:style w:type="paragraph" w:customStyle="1" w:styleId="ADF5BDB4652B374CBCEC1358DC78C141">
    <w:name w:val="ADF5BDB4652B374CBCEC1358DC78C141"/>
  </w:style>
  <w:style w:type="paragraph" w:customStyle="1" w:styleId="80D015F2022B3348957473A809015992">
    <w:name w:val="80D015F2022B3348957473A809015992"/>
  </w:style>
  <w:style w:type="paragraph" w:customStyle="1" w:styleId="8E1B5ACC329628478196D40BAA742138">
    <w:name w:val="8E1B5ACC329628478196D40BAA742138"/>
  </w:style>
  <w:style w:type="paragraph" w:customStyle="1" w:styleId="D813E16D8189A440B34FF75864ED52EA">
    <w:name w:val="D813E16D8189A440B34FF75864ED52EA"/>
  </w:style>
  <w:style w:type="paragraph" w:customStyle="1" w:styleId="8848619A98ADB1408B909FDCB963381F">
    <w:name w:val="8848619A98ADB1408B909FDCB963381F"/>
  </w:style>
  <w:style w:type="paragraph" w:customStyle="1" w:styleId="776116C43BBC414F9C10D8F5C2790540">
    <w:name w:val="776116C43BBC414F9C10D8F5C2790540"/>
  </w:style>
  <w:style w:type="paragraph" w:customStyle="1" w:styleId="3771F98F8EA53544A079A35290626209">
    <w:name w:val="3771F98F8EA53544A079A35290626209"/>
  </w:style>
  <w:style w:type="paragraph" w:customStyle="1" w:styleId="873D4F49AB1ADC418F6E1A4D190FF95A">
    <w:name w:val="873D4F49AB1ADC418F6E1A4D190FF95A"/>
  </w:style>
  <w:style w:type="paragraph" w:customStyle="1" w:styleId="CE7D35B3F2049D4BB395E07686AEB442">
    <w:name w:val="CE7D35B3F2049D4BB395E07686AEB442"/>
  </w:style>
  <w:style w:type="paragraph" w:customStyle="1" w:styleId="F16760C0B32F414BAAC98D1CFB4E9004">
    <w:name w:val="F16760C0B32F414BAAC98D1CFB4E9004"/>
  </w:style>
  <w:style w:type="paragraph" w:customStyle="1" w:styleId="8ABF9FBA4567E94885A88CEE9C6C7B1B">
    <w:name w:val="8ABF9FBA4567E94885A88CEE9C6C7B1B"/>
  </w:style>
  <w:style w:type="paragraph" w:customStyle="1" w:styleId="A93FFE71793FBB41B5A9561CC8F85F7F">
    <w:name w:val="A93FFE71793FBB41B5A9561CC8F85F7F"/>
  </w:style>
  <w:style w:type="paragraph" w:customStyle="1" w:styleId="747EFEA26B6C0F4F94828180ED400F22">
    <w:name w:val="747EFEA26B6C0F4F94828180ED400F22"/>
  </w:style>
  <w:style w:type="paragraph" w:customStyle="1" w:styleId="4E28FF9469A53E4AA51C67DB7E9EDF04">
    <w:name w:val="4E28FF9469A53E4AA51C67DB7E9EDF04"/>
  </w:style>
  <w:style w:type="paragraph" w:customStyle="1" w:styleId="700F72FFEE31BC40B27C3732A6F4088A">
    <w:name w:val="700F72FFEE31BC40B27C3732A6F4088A"/>
  </w:style>
  <w:style w:type="paragraph" w:customStyle="1" w:styleId="3EEC595EDDFAFC4EAEA5085E5CAD536C">
    <w:name w:val="3EEC595EDDFAFC4EAEA5085E5CAD536C"/>
  </w:style>
  <w:style w:type="paragraph" w:customStyle="1" w:styleId="FCA7C322CCA6DD4AAC55672B684002D7">
    <w:name w:val="FCA7C322CCA6DD4AAC55672B684002D7"/>
  </w:style>
  <w:style w:type="paragraph" w:customStyle="1" w:styleId="B11D15FFEF0B0F40BDDF53E2E201F9B4">
    <w:name w:val="B11D15FFEF0B0F40BDDF53E2E201F9B4"/>
  </w:style>
  <w:style w:type="paragraph" w:customStyle="1" w:styleId="DE92E70889F18145AE05009F2D946D62">
    <w:name w:val="DE92E70889F18145AE05009F2D946D62"/>
  </w:style>
  <w:style w:type="paragraph" w:customStyle="1" w:styleId="DE8CF2BA4EB74847B1426E9925C7A308">
    <w:name w:val="DE8CF2BA4EB74847B1426E9925C7A308"/>
  </w:style>
  <w:style w:type="paragraph" w:customStyle="1" w:styleId="DFEEB4BC50752B4F80C56F0F93C0B56E">
    <w:name w:val="DFEEB4BC50752B4F80C56F0F93C0B56E"/>
  </w:style>
  <w:style w:type="paragraph" w:customStyle="1" w:styleId="786A6C1C8B6B0A409E717D0F53500E7F">
    <w:name w:val="786A6C1C8B6B0A409E717D0F53500E7F"/>
  </w:style>
  <w:style w:type="paragraph" w:customStyle="1" w:styleId="348F8BDCD5922D448C983C8677FB6961">
    <w:name w:val="348F8BDCD5922D448C983C8677FB6961"/>
  </w:style>
  <w:style w:type="paragraph" w:customStyle="1" w:styleId="A3BCB2DD664AB04EA10C04D6791080A0">
    <w:name w:val="A3BCB2DD664AB04EA10C04D6791080A0"/>
  </w:style>
  <w:style w:type="paragraph" w:customStyle="1" w:styleId="214193D34ADEDE4799EF65D3958D07FD">
    <w:name w:val="214193D34ADEDE4799EF65D3958D07FD"/>
  </w:style>
  <w:style w:type="paragraph" w:customStyle="1" w:styleId="D829FDA00E81274A9603C114A7F3B0D0">
    <w:name w:val="D829FDA00E81274A9603C114A7F3B0D0"/>
  </w:style>
  <w:style w:type="paragraph" w:customStyle="1" w:styleId="56DFC8BE86BC5748A765B62059BB73A4">
    <w:name w:val="56DFC8BE86BC5748A765B62059BB73A4"/>
  </w:style>
  <w:style w:type="paragraph" w:customStyle="1" w:styleId="691A0806FF55B942809DD8375AFF3DE5">
    <w:name w:val="691A0806FF55B942809DD8375AFF3DE5"/>
  </w:style>
  <w:style w:type="paragraph" w:customStyle="1" w:styleId="72091966B2FF3C41AD90B861475503C3">
    <w:name w:val="72091966B2FF3C41AD90B861475503C3"/>
  </w:style>
  <w:style w:type="paragraph" w:customStyle="1" w:styleId="D73072325892DA42BDFB5D8D1B2F70D4">
    <w:name w:val="D73072325892DA42BDFB5D8D1B2F70D4"/>
  </w:style>
  <w:style w:type="paragraph" w:customStyle="1" w:styleId="7D8D4712DD42314A8A22AE45AAAEFBA6">
    <w:name w:val="7D8D4712DD42314A8A22AE45AAAEFBA6"/>
  </w:style>
  <w:style w:type="paragraph" w:customStyle="1" w:styleId="03CD63C115A0C447BB6217A9DCB731AD">
    <w:name w:val="03CD63C115A0C447BB6217A9DCB731AD"/>
  </w:style>
  <w:style w:type="paragraph" w:customStyle="1" w:styleId="C15348BFDA08A24FBD4C15EDE40F50BA">
    <w:name w:val="C15348BFDA08A24FBD4C15EDE40F50BA"/>
  </w:style>
  <w:style w:type="paragraph" w:customStyle="1" w:styleId="189C95B0F8F5A14F918FCB4F678438B6">
    <w:name w:val="189C95B0F8F5A14F918FCB4F678438B6"/>
  </w:style>
  <w:style w:type="paragraph" w:customStyle="1" w:styleId="2AE401FA71C25E4DB50A0C22D5C3B4A0">
    <w:name w:val="2AE401FA71C25E4DB50A0C22D5C3B4A0"/>
  </w:style>
  <w:style w:type="paragraph" w:customStyle="1" w:styleId="F9DF1D56E709E34FBDABBA334EE781C1">
    <w:name w:val="F9DF1D56E709E34FBDABBA334EE781C1"/>
  </w:style>
  <w:style w:type="paragraph" w:customStyle="1" w:styleId="E7A0931A3D65D14D906C794F5E1700A8">
    <w:name w:val="E7A0931A3D65D14D906C794F5E1700A8"/>
  </w:style>
  <w:style w:type="paragraph" w:customStyle="1" w:styleId="A7ECD5AABB21FC469795EAF5D22A9B9D">
    <w:name w:val="A7ECD5AABB21FC469795EAF5D22A9B9D"/>
  </w:style>
  <w:style w:type="paragraph" w:customStyle="1" w:styleId="C6FDFBF6B7CA794E885D95C03A6A2EEF">
    <w:name w:val="C6FDFBF6B7CA794E885D95C03A6A2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5F0A90C07A4648983075CC723D389E" ma:contentTypeVersion="4" ma:contentTypeDescription="Een nieuw document maken." ma:contentTypeScope="" ma:versionID="a5bda7233d1b1a5bade7659c7089b7e0">
  <xsd:schema xmlns:xsd="http://www.w3.org/2001/XMLSchema" xmlns:xs="http://www.w3.org/2001/XMLSchema" xmlns:p="http://schemas.microsoft.com/office/2006/metadata/properties" xmlns:ns2="caff6c1c-fa01-462b-85bf-3e4a819b00f1" targetNamespace="http://schemas.microsoft.com/office/2006/metadata/properties" ma:root="true" ma:fieldsID="7449e65f96cd4bf44bee26f7e66599eb" ns2:_="">
    <xsd:import namespace="caff6c1c-fa01-462b-85bf-3e4a819b0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f6c1c-fa01-462b-85bf-3e4a819b0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B665AF-C81D-49BD-94A4-2DB79F6B3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f6c1c-fa01-462b-85bf-3e4a819b0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819B07-A60A-4331-8B3C-549C97642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%7bC64A57C4-D6BD-A649-A5FF-832F58FA75BB%7dtf16402400_win32.dotx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Mike van der Meer</lastModifiedBy>
  <revision>2</revision>
  <dcterms:created xsi:type="dcterms:W3CDTF">2025-01-29T08:25:00.0000000Z</dcterms:created>
  <dcterms:modified xsi:type="dcterms:W3CDTF">2025-01-29T08:46:14.2349175Z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0x010100E45F0A90C07A4648983075CC723D389E</vt:lpwstr>
  </property>
</Properties>
</file>